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7FF16" w14:textId="77777777" w:rsidR="00D81569" w:rsidRDefault="00721C23" w:rsidP="007F00FF">
      <w:pPr>
        <w:ind w:left="708" w:hanging="708"/>
      </w:pPr>
      <w:r>
        <w:rPr>
          <w:noProof/>
        </w:rPr>
        <mc:AlternateContent>
          <mc:Choice Requires="wps">
            <w:drawing>
              <wp:anchor distT="45720" distB="45720" distL="114300" distR="114300" simplePos="0" relativeHeight="251665408" behindDoc="0" locked="0" layoutInCell="1" allowOverlap="1" wp14:anchorId="01CBEED2" wp14:editId="0795981A">
                <wp:simplePos x="0" y="0"/>
                <wp:positionH relativeFrom="margin">
                  <wp:align>center</wp:align>
                </wp:positionH>
                <wp:positionV relativeFrom="paragraph">
                  <wp:posOffset>8432682</wp:posOffset>
                </wp:positionV>
                <wp:extent cx="3007995" cy="329565"/>
                <wp:effectExtent l="0" t="0" r="20955" b="13335"/>
                <wp:wrapSquare wrapText="bothSides"/>
                <wp:docPr id="8658677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995" cy="329565"/>
                        </a:xfrm>
                        <a:prstGeom prst="rect">
                          <a:avLst/>
                        </a:prstGeom>
                        <a:solidFill>
                          <a:srgbClr val="88D284"/>
                        </a:solidFill>
                        <a:ln w="19050">
                          <a:solidFill>
                            <a:srgbClr val="410058"/>
                          </a:solidFill>
                          <a:miter lim="800000"/>
                          <a:headEnd/>
                          <a:tailEnd/>
                        </a:ln>
                      </wps:spPr>
                      <wps:txbx>
                        <w:txbxContent>
                          <w:p w14:paraId="71915BCB" w14:textId="77777777" w:rsidR="000D12EF" w:rsidRPr="007F00FF" w:rsidRDefault="000D12EF" w:rsidP="000D12EF">
                            <w:pPr>
                              <w:jc w:val="center"/>
                              <w:rPr>
                                <w:rFonts w:ascii="Century Gothic" w:hAnsi="Century Gothic"/>
                                <w:b/>
                                <w:bCs/>
                                <w:i/>
                                <w:iCs/>
                                <w:color w:val="410058"/>
                                <w:sz w:val="24"/>
                                <w:szCs w:val="24"/>
                              </w:rPr>
                            </w:pPr>
                            <w:r w:rsidRPr="007F00FF">
                              <w:rPr>
                                <w:rFonts w:ascii="Century Gothic" w:hAnsi="Century Gothic"/>
                                <w:b/>
                                <w:bCs/>
                                <w:i/>
                                <w:iCs/>
                                <w:color w:val="410058"/>
                                <w:sz w:val="24"/>
                                <w:szCs w:val="24"/>
                              </w:rPr>
                              <w:t>SAMUEL DUQUE YAÑEZ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CBEED2" id="_x0000_t202" coordsize="21600,21600" o:spt="202" path="m,l,21600r21600,l21600,xe">
                <v:stroke joinstyle="miter"/>
                <v:path gradientshapeok="t" o:connecttype="rect"/>
              </v:shapetype>
              <v:shape id="Cuadro de texto 2" o:spid="_x0000_s1026" type="#_x0000_t202" style="position:absolute;left:0;text-align:left;margin-left:0;margin-top:664pt;width:236.85pt;height:25.9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" fillcolor="#88d284" strokecolor="#410058" strokeweight="1.5pt">
                <v:textbox>
                  <w:txbxContent>
                    <w:p w14:paraId="71915BCB" w14:textId="77777777" w:rsidR="000D12EF" w:rsidRPr="007F00FF" w:rsidRDefault="000D12EF" w:rsidP="000D12EF">
                      <w:pPr>
                        <w:jc w:val="center"/>
                        <w:rPr>
                          <w:rFonts w:ascii="Century Gothic" w:hAnsi="Century Gothic"/>
                          <w:b/>
                          <w:bCs/>
                          <w:i/>
                          <w:iCs/>
                          <w:color w:val="410058"/>
                          <w:sz w:val="24"/>
                          <w:szCs w:val="24"/>
                        </w:rPr>
                      </w:pPr>
                      <w:r w:rsidRPr="007F00FF">
                        <w:rPr>
                          <w:rFonts w:ascii="Century Gothic" w:hAnsi="Century Gothic"/>
                          <w:b/>
                          <w:bCs/>
                          <w:i/>
                          <w:iCs/>
                          <w:color w:val="410058"/>
                          <w:sz w:val="24"/>
                          <w:szCs w:val="24"/>
                        </w:rPr>
                        <w:t>SAMUEL DUQUE YAÑEZ</w:t>
                      </w:r>
                    </w:p>
                  </w:txbxContent>
                </v:textbox>
                <w10:wrap type="square" anchorx="margin"/>
              </v:shape>
            </w:pict>
          </mc:Fallback>
        </mc:AlternateContent>
      </w:r>
      <w:r w:rsidR="00097B2E">
        <w:rPr>
          <w:noProof/>
        </w:rPr>
        <mc:AlternateContent>
          <mc:Choice Requires="wps">
            <w:drawing>
              <wp:anchor distT="45720" distB="45720" distL="114300" distR="114300" simplePos="0" relativeHeight="251663360" behindDoc="0" locked="0" layoutInCell="1" allowOverlap="1" wp14:anchorId="10F8DE90" wp14:editId="367EFEDD">
                <wp:simplePos x="0" y="0"/>
                <wp:positionH relativeFrom="page">
                  <wp:posOffset>162073</wp:posOffset>
                </wp:positionH>
                <wp:positionV relativeFrom="paragraph">
                  <wp:posOffset>-249910</wp:posOffset>
                </wp:positionV>
                <wp:extent cx="4200525" cy="51435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514350"/>
                        </a:xfrm>
                        <a:prstGeom prst="rect">
                          <a:avLst/>
                        </a:prstGeom>
                        <a:noFill/>
                        <a:ln w="9525">
                          <a:noFill/>
                          <a:miter lim="800000"/>
                          <a:headEnd/>
                          <a:tailEnd/>
                        </a:ln>
                      </wps:spPr>
                      <wps:txbx>
                        <w:txbxContent>
                          <w:p w14:paraId="4B1D3A20" w14:textId="77777777" w:rsidR="007F00FF" w:rsidRPr="000973A9" w:rsidRDefault="007F00FF" w:rsidP="007F00FF">
                            <w:pPr>
                              <w:jc w:val="center"/>
                              <w:rPr>
                                <w:rFonts w:ascii="Century Gothic" w:hAnsi="Century Gothic"/>
                                <w:color w:val="FFFFFF" w:themeColor="background1"/>
                                <w:sz w:val="44"/>
                                <w:szCs w:val="44"/>
                              </w:rPr>
                            </w:pPr>
                            <w:r w:rsidRPr="000973A9">
                              <w:rPr>
                                <w:rFonts w:ascii="Century Gothic" w:hAnsi="Century Gothic"/>
                                <w:color w:val="FFFFFF" w:themeColor="background1"/>
                                <w:sz w:val="44"/>
                                <w:szCs w:val="44"/>
                              </w:rPr>
                              <w:t>DISEÑO DE INTERZACES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8DE90" id="_x0000_s1027" type="#_x0000_t202" style="position:absolute;left:0;text-align:left;margin-left:12.75pt;margin-top:-19.7pt;width:330.75pt;height:40.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" filled="f" stroked="f">
                <v:textbox>
                  <w:txbxContent>
                    <w:p w14:paraId="4B1D3A20" w14:textId="77777777" w:rsidR="007F00FF" w:rsidRPr="000973A9" w:rsidRDefault="007F00FF" w:rsidP="007F00FF">
                      <w:pPr>
                        <w:jc w:val="center"/>
                        <w:rPr>
                          <w:rFonts w:ascii="Century Gothic" w:hAnsi="Century Gothic"/>
                          <w:color w:val="FFFFFF" w:themeColor="background1"/>
                          <w:sz w:val="44"/>
                          <w:szCs w:val="44"/>
                        </w:rPr>
                      </w:pPr>
                      <w:r w:rsidRPr="000973A9">
                        <w:rPr>
                          <w:rFonts w:ascii="Century Gothic" w:hAnsi="Century Gothic"/>
                          <w:color w:val="FFFFFF" w:themeColor="background1"/>
                          <w:sz w:val="44"/>
                          <w:szCs w:val="44"/>
                        </w:rPr>
                        <w:t>DISEÑO DE INTERZACES WEB</w:t>
                      </w:r>
                    </w:p>
                  </w:txbxContent>
                </v:textbox>
                <w10:wrap anchorx="page"/>
              </v:shape>
            </w:pict>
          </mc:Fallback>
        </mc:AlternateContent>
      </w:r>
      <w:r w:rsidR="00125AE0">
        <w:rPr>
          <w:noProof/>
        </w:rPr>
        <w:drawing>
          <wp:anchor distT="0" distB="0" distL="114300" distR="114300" simplePos="0" relativeHeight="251661312" behindDoc="0" locked="0" layoutInCell="1" allowOverlap="1" wp14:anchorId="41043698" wp14:editId="59AF4055">
            <wp:simplePos x="0" y="0"/>
            <wp:positionH relativeFrom="margin">
              <wp:align>center</wp:align>
            </wp:positionH>
            <wp:positionV relativeFrom="paragraph">
              <wp:posOffset>2863850</wp:posOffset>
            </wp:positionV>
            <wp:extent cx="803357" cy="803357"/>
            <wp:effectExtent l="0" t="0" r="0" b="0"/>
            <wp:wrapSquare wrapText="bothSides"/>
            <wp:docPr id="1734380365"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80365" name="Imagen 2" descr="Logotipo, nombre de la empres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3357" cy="803357"/>
                    </a:xfrm>
                    <a:prstGeom prst="rect">
                      <a:avLst/>
                    </a:prstGeom>
                  </pic:spPr>
                </pic:pic>
              </a:graphicData>
            </a:graphic>
            <wp14:sizeRelH relativeFrom="margin">
              <wp14:pctWidth>0</wp14:pctWidth>
            </wp14:sizeRelH>
            <wp14:sizeRelV relativeFrom="margin">
              <wp14:pctHeight>0</wp14:pctHeight>
            </wp14:sizeRelV>
          </wp:anchor>
        </w:drawing>
      </w:r>
      <w:r w:rsidR="005D0176">
        <w:rPr>
          <w:noProof/>
        </w:rPr>
        <mc:AlternateContent>
          <mc:Choice Requires="wps">
            <w:drawing>
              <wp:anchor distT="45720" distB="45720" distL="114300" distR="114300" simplePos="0" relativeHeight="251667456" behindDoc="0" locked="0" layoutInCell="1" allowOverlap="1" wp14:anchorId="3343D1EC" wp14:editId="4BD92ACB">
                <wp:simplePos x="0" y="0"/>
                <wp:positionH relativeFrom="column">
                  <wp:posOffset>-724280</wp:posOffset>
                </wp:positionH>
                <wp:positionV relativeFrom="paragraph">
                  <wp:posOffset>1284993</wp:posOffset>
                </wp:positionV>
                <wp:extent cx="2790190" cy="1317625"/>
                <wp:effectExtent l="0" t="0" r="0" b="0"/>
                <wp:wrapSquare wrapText="bothSides"/>
                <wp:docPr id="15188818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1317625"/>
                        </a:xfrm>
                        <a:prstGeom prst="rect">
                          <a:avLst/>
                        </a:prstGeom>
                        <a:noFill/>
                        <a:ln w="9525">
                          <a:noFill/>
                          <a:miter lim="800000"/>
                          <a:headEnd/>
                          <a:tailEnd/>
                        </a:ln>
                      </wps:spPr>
                      <wps:txbx>
                        <w:txbxContent>
                          <w:p w14:paraId="64C40B24" w14:textId="00CF909A" w:rsidR="005D0176" w:rsidRPr="006360CF" w:rsidRDefault="005D0176" w:rsidP="006360CF">
                            <w:pPr>
                              <w:rPr>
                                <w:rFonts w:ascii="Century Gothic" w:hAnsi="Century Gothic"/>
                                <w:b/>
                                <w:bCs/>
                                <w:color w:val="FFFFFF" w:themeColor="background1"/>
                                <w:sz w:val="32"/>
                                <w:szCs w:val="32"/>
                              </w:rPr>
                            </w:pPr>
                            <w:r w:rsidRPr="006360CF">
                              <w:rPr>
                                <w:rFonts w:ascii="Century Gothic" w:hAnsi="Century Gothic"/>
                                <w:b/>
                                <w:bCs/>
                                <w:color w:val="FFFFFF" w:themeColor="background1"/>
                                <w:sz w:val="32"/>
                                <w:szCs w:val="32"/>
                              </w:rPr>
                              <w:t xml:space="preserve">Tema </w:t>
                            </w:r>
                            <w:r w:rsidR="002C01D0">
                              <w:rPr>
                                <w:rFonts w:ascii="Century Gothic" w:hAnsi="Century Gothic"/>
                                <w:b/>
                                <w:bCs/>
                                <w:color w:val="FFFFFF" w:themeColor="background1"/>
                                <w:sz w:val="32"/>
                                <w:szCs w:val="32"/>
                              </w:rPr>
                              <w:t>1</w:t>
                            </w:r>
                          </w:p>
                          <w:p w14:paraId="4FEC4110" w14:textId="4792E409" w:rsidR="005D0176" w:rsidRPr="006360CF" w:rsidRDefault="002C01D0" w:rsidP="006360CF">
                            <w:pPr>
                              <w:rPr>
                                <w:rFonts w:ascii="Century Gothic" w:hAnsi="Century Gothic"/>
                                <w:b/>
                                <w:bCs/>
                                <w:color w:val="FFFFFF" w:themeColor="background1"/>
                                <w:sz w:val="32"/>
                                <w:szCs w:val="32"/>
                              </w:rPr>
                            </w:pPr>
                            <w:r>
                              <w:rPr>
                                <w:rFonts w:ascii="Century Gothic" w:hAnsi="Century Gothic"/>
                                <w:b/>
                                <w:bCs/>
                                <w:color w:val="FFFFFF" w:themeColor="background1"/>
                                <w:sz w:val="32"/>
                                <w:szCs w:val="32"/>
                              </w:rPr>
                              <w:t>Planificación de la Interfaz Web. Entrevista al cliente.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3D1EC" id="_x0000_s1028" type="#_x0000_t202" style="position:absolute;left:0;text-align:left;margin-left:-57.05pt;margin-top:101.2pt;width:219.7pt;height:10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" filled="f" stroked="f">
                <v:textbox>
                  <w:txbxContent>
                    <w:p w14:paraId="64C40B24" w14:textId="00CF909A" w:rsidR="005D0176" w:rsidRPr="006360CF" w:rsidRDefault="005D0176" w:rsidP="006360CF">
                      <w:pPr>
                        <w:rPr>
                          <w:rFonts w:ascii="Century Gothic" w:hAnsi="Century Gothic"/>
                          <w:b/>
                          <w:bCs/>
                          <w:color w:val="FFFFFF" w:themeColor="background1"/>
                          <w:sz w:val="32"/>
                          <w:szCs w:val="32"/>
                        </w:rPr>
                      </w:pPr>
                      <w:r w:rsidRPr="006360CF">
                        <w:rPr>
                          <w:rFonts w:ascii="Century Gothic" w:hAnsi="Century Gothic"/>
                          <w:b/>
                          <w:bCs/>
                          <w:color w:val="FFFFFF" w:themeColor="background1"/>
                          <w:sz w:val="32"/>
                          <w:szCs w:val="32"/>
                        </w:rPr>
                        <w:t xml:space="preserve">Tema </w:t>
                      </w:r>
                      <w:r w:rsidR="002C01D0">
                        <w:rPr>
                          <w:rFonts w:ascii="Century Gothic" w:hAnsi="Century Gothic"/>
                          <w:b/>
                          <w:bCs/>
                          <w:color w:val="FFFFFF" w:themeColor="background1"/>
                          <w:sz w:val="32"/>
                          <w:szCs w:val="32"/>
                        </w:rPr>
                        <w:t>1</w:t>
                      </w:r>
                    </w:p>
                    <w:p w14:paraId="4FEC4110" w14:textId="4792E409" w:rsidR="005D0176" w:rsidRPr="006360CF" w:rsidRDefault="002C01D0" w:rsidP="006360CF">
                      <w:pPr>
                        <w:rPr>
                          <w:rFonts w:ascii="Century Gothic" w:hAnsi="Century Gothic"/>
                          <w:b/>
                          <w:bCs/>
                          <w:color w:val="FFFFFF" w:themeColor="background1"/>
                          <w:sz w:val="32"/>
                          <w:szCs w:val="32"/>
                        </w:rPr>
                      </w:pPr>
                      <w:r>
                        <w:rPr>
                          <w:rFonts w:ascii="Century Gothic" w:hAnsi="Century Gothic"/>
                          <w:b/>
                          <w:bCs/>
                          <w:color w:val="FFFFFF" w:themeColor="background1"/>
                          <w:sz w:val="32"/>
                          <w:szCs w:val="32"/>
                        </w:rPr>
                        <w:t>Planificación de la Interfaz Web. Entrevista al cliente.</w:t>
                      </w:r>
                    </w:p>
                  </w:txbxContent>
                </v:textbox>
                <w10:wrap type="square"/>
              </v:shape>
            </w:pict>
          </mc:Fallback>
        </mc:AlternateContent>
      </w:r>
      <w:r w:rsidR="00A27ED6" w:rsidRPr="0041428F">
        <w:rPr>
          <w:noProof/>
          <w:lang w:bidi="es-ES"/>
        </w:rPr>
        <mc:AlternateContent>
          <mc:Choice Requires="wpg">
            <w:drawing>
              <wp:anchor distT="0" distB="0" distL="114300" distR="114300" simplePos="0" relativeHeight="251659264" behindDoc="1" locked="1" layoutInCell="1" allowOverlap="1" wp14:anchorId="654B8257" wp14:editId="1CD42038">
                <wp:simplePos x="0" y="0"/>
                <wp:positionH relativeFrom="page">
                  <wp:posOffset>-266700</wp:posOffset>
                </wp:positionH>
                <wp:positionV relativeFrom="paragraph">
                  <wp:posOffset>-899795</wp:posOffset>
                </wp:positionV>
                <wp:extent cx="8247380" cy="3943350"/>
                <wp:effectExtent l="0" t="0" r="1270" b="0"/>
                <wp:wrapNone/>
                <wp:docPr id="19" name="Gráfico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380" cy="3943350"/>
                          <a:chOff x="-7144" y="-7144"/>
                          <a:chExt cx="6005513" cy="1924050"/>
                        </a:xfrm>
                      </wpg:grpSpPr>
                      <wps:wsp>
                        <wps:cNvPr id="20" name="Forma libre: Forma libre:"/>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rgbClr val="8A0066"/>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orma libre: Forma libre:"/>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rgbClr val="88D284"/>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libre:"/>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solidFill>
                            <a:srgbClr val="5C0044"/>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orma libre: Forma libre:"/>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solidFill>
                            <a:srgbClr val="410058"/>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0881A9" id="Gráfico 17" o:spid="_x0000_s1026" alt="&quot;&quot;" style="position:absolute;margin-left:-21pt;margin-top:-70.85pt;width:649.4pt;height:310.5pt;z-index:-251657216;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">
                <v:shape id="Forma libre: Forma libre:"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" path="m3869531,1359694v,,-489585,474345,-1509712,384810c1339691,1654969,936784,1180624,7144,1287304l7144,7144r3862387,l3869531,1359694xe" fillcolor="#8a0066" stroked="f">
                  <v:stroke joinstyle="miter"/>
                  <v:path arrowok="t" o:connecttype="custom" o:connectlocs="3869531,1359694;2359819,1744504;7144,1287304;7144,7144;3869531,7144;3869531,1359694" o:connectangles="0,0,0,0,0,0"/>
                </v:shape>
                <v:shape id="Forma libre: Forma libre:"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" path="m7144,1699736v,,1403032,618173,2927032,-215265c4459129,651986,5998369,893921,5998369,893921r,-886777l7144,7144r,1692592xe" fillcolor="#88d284" stroked="f">
                  <v:stroke joinstyle="miter"/>
                  <v:path arrowok="t" o:connecttype="custom" o:connectlocs="7144,1699736;2934176,1484471;5998369,893921;5998369,7144;7144,7144;7144,1699736" o:connectangles="0,0,0,0,0,0"/>
                </v:shape>
                <v:shape id="Forma libre: Forma libre:" o:spid="_x0000_s1029"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" path="m7144,481489c380524,602456,751999,764381,1305401,812959,2325529,902494,2815114,428149,2815114,428149r,-421005c2332196,236696,1376839,568166,7144,481489xe" fillcolor="#5c0044" stroked="f">
                  <v:stroke joinstyle="miter"/>
                  <v:path arrowok="t" o:connecttype="custom" o:connectlocs="7144,481489;1305401,812959;2815114,428149;2815114,7144;7144,481489" o:connectangles="0,0,0,0,0"/>
                </v:shape>
                <v:shape id="Forma libre: Forma libre:" o:spid="_x0000_s1030"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" path="m7144,7144r,606742c647224,1034891,2136934,964406,3546634,574834,4882039,205264,5998369,893921,5998369,893921r,-886777l7144,7144xe" fillcolor="#410058" stroked="f">
                  <v:stroke joinstyle="miter"/>
                  <v:path arrowok="t" o:connecttype="custom" o:connectlocs="7144,7144;7144,613886;3546634,574834;5998369,893921;5998369,7144;7144,7144" o:connectangles="0,0,0,0,0,0"/>
                </v:shape>
                <w10:wrap anchorx="page"/>
                <w10:anchorlock/>
              </v:group>
            </w:pict>
          </mc:Fallback>
        </mc:AlternateContent>
      </w:r>
    </w:p>
    <w:p w14:paraId="4F11DBDD" w14:textId="77777777" w:rsidR="00DF65A2" w:rsidRPr="00DF65A2" w:rsidRDefault="00DF65A2" w:rsidP="00DF65A2"/>
    <w:p w14:paraId="7B2C8446" w14:textId="77777777" w:rsidR="00DF65A2" w:rsidRPr="00DF65A2" w:rsidRDefault="00DF65A2" w:rsidP="00DF65A2"/>
    <w:p w14:paraId="75DB6D35" w14:textId="77777777" w:rsidR="00DF65A2" w:rsidRPr="00DF65A2" w:rsidRDefault="00DF65A2" w:rsidP="00DF65A2"/>
    <w:p w14:paraId="7DF98D26" w14:textId="77777777" w:rsidR="00DF65A2" w:rsidRPr="00DF65A2" w:rsidRDefault="00DF65A2" w:rsidP="00DF65A2"/>
    <w:p w14:paraId="69A8F798" w14:textId="77777777" w:rsidR="00DF65A2" w:rsidRPr="00DF65A2" w:rsidRDefault="00DF65A2" w:rsidP="00DF65A2"/>
    <w:p w14:paraId="122F67C0" w14:textId="77777777" w:rsidR="00DF65A2" w:rsidRPr="00DF65A2" w:rsidRDefault="00DF65A2" w:rsidP="00DF65A2"/>
    <w:p w14:paraId="3FABE8F2" w14:textId="77777777" w:rsidR="00DF65A2" w:rsidRPr="00DF65A2" w:rsidRDefault="00DF65A2" w:rsidP="00DF65A2"/>
    <w:p w14:paraId="41146E98" w14:textId="77777777" w:rsidR="00DF65A2" w:rsidRPr="00DF65A2" w:rsidRDefault="00DF65A2" w:rsidP="00DF65A2"/>
    <w:p w14:paraId="47E39F86" w14:textId="77777777" w:rsidR="00DF65A2" w:rsidRPr="00DF65A2" w:rsidRDefault="00DF65A2" w:rsidP="00DF65A2"/>
    <w:p w14:paraId="026BBD83" w14:textId="77777777" w:rsidR="00DF65A2" w:rsidRPr="00DF65A2" w:rsidRDefault="00DF65A2" w:rsidP="00DF65A2"/>
    <w:p w14:paraId="7A51F84B" w14:textId="77777777" w:rsidR="00DF65A2" w:rsidRPr="00DF65A2" w:rsidRDefault="00DF65A2" w:rsidP="00DF65A2"/>
    <w:p w14:paraId="35AF4DCF" w14:textId="77777777" w:rsidR="00DF65A2" w:rsidRPr="00DF65A2" w:rsidRDefault="00DF65A2" w:rsidP="00DF65A2"/>
    <w:p w14:paraId="2148D2A5" w14:textId="77777777" w:rsidR="00DF65A2" w:rsidRPr="00DF65A2" w:rsidRDefault="00DF65A2" w:rsidP="00DF65A2"/>
    <w:p w14:paraId="01C5D29F" w14:textId="77777777" w:rsidR="00DF65A2" w:rsidRPr="00DF65A2" w:rsidRDefault="00DF65A2" w:rsidP="00DF65A2"/>
    <w:p w14:paraId="1D2DC69A" w14:textId="77777777" w:rsidR="00DF65A2" w:rsidRPr="00DF65A2" w:rsidRDefault="00DF65A2" w:rsidP="00DF65A2"/>
    <w:p w14:paraId="0028B534" w14:textId="77777777" w:rsidR="00DF65A2" w:rsidRPr="00DF65A2" w:rsidRDefault="00DF65A2" w:rsidP="00DF65A2"/>
    <w:p w14:paraId="34BC394C" w14:textId="77777777" w:rsidR="00DF65A2" w:rsidRPr="00DF65A2" w:rsidRDefault="00DF65A2" w:rsidP="00DF65A2"/>
    <w:p w14:paraId="33EEF54C" w14:textId="77777777" w:rsidR="00DF65A2" w:rsidRPr="00DF65A2" w:rsidRDefault="00DF65A2" w:rsidP="00DF65A2"/>
    <w:p w14:paraId="714540EB" w14:textId="77777777" w:rsidR="00DF65A2" w:rsidRPr="00DF65A2" w:rsidRDefault="00DF65A2" w:rsidP="00DF65A2"/>
    <w:p w14:paraId="08D86F2F" w14:textId="77777777" w:rsidR="00DF65A2" w:rsidRPr="00DF65A2" w:rsidRDefault="00DF65A2" w:rsidP="00DF65A2"/>
    <w:p w14:paraId="722E22A2" w14:textId="77777777" w:rsidR="00DF65A2" w:rsidRPr="00DF65A2" w:rsidRDefault="00DF65A2" w:rsidP="00DF65A2"/>
    <w:p w14:paraId="6EF38268" w14:textId="77777777" w:rsidR="00DF65A2" w:rsidRPr="00DF65A2" w:rsidRDefault="00DF65A2" w:rsidP="00DF65A2"/>
    <w:p w14:paraId="0EDEBCCE" w14:textId="77777777" w:rsidR="00DF65A2" w:rsidRPr="00DF65A2" w:rsidRDefault="00DF65A2" w:rsidP="00DF65A2"/>
    <w:p w14:paraId="11FDE967" w14:textId="77777777" w:rsidR="00DF65A2" w:rsidRPr="00DF65A2" w:rsidRDefault="00DF65A2" w:rsidP="00DF65A2"/>
    <w:p w14:paraId="54EFE198" w14:textId="77777777" w:rsidR="00DF65A2" w:rsidRPr="00DF65A2" w:rsidRDefault="00DF65A2" w:rsidP="00DF65A2"/>
    <w:p w14:paraId="11AE6182" w14:textId="77777777" w:rsidR="00DF65A2" w:rsidRPr="00DF65A2" w:rsidRDefault="00DF65A2" w:rsidP="00DF65A2"/>
    <w:p w14:paraId="69DF712B" w14:textId="77777777" w:rsidR="00DF65A2" w:rsidRPr="00DF65A2" w:rsidRDefault="00DF65A2" w:rsidP="00DF65A2"/>
    <w:p w14:paraId="3C05809F" w14:textId="77777777" w:rsidR="00DF65A2" w:rsidRPr="00DF65A2" w:rsidRDefault="00DF65A2" w:rsidP="00DF65A2"/>
    <w:p w14:paraId="3A243339" w14:textId="77777777" w:rsidR="00DF65A2" w:rsidRPr="00DF65A2" w:rsidRDefault="00DF65A2" w:rsidP="00DF65A2"/>
    <w:p w14:paraId="49BF0363" w14:textId="0D3DBB62" w:rsidR="002C01D0" w:rsidRDefault="002C01D0" w:rsidP="00DF65A2"/>
    <w:sdt>
      <w:sdtPr>
        <w:rPr>
          <w:rFonts w:asciiTheme="minorHAnsi" w:eastAsiaTheme="minorHAnsi" w:hAnsiTheme="minorHAnsi" w:cstheme="minorBidi"/>
          <w:color w:val="auto"/>
          <w:kern w:val="2"/>
          <w:sz w:val="22"/>
          <w:szCs w:val="22"/>
          <w:lang w:eastAsia="en-US"/>
          <w14:ligatures w14:val="standardContextual"/>
        </w:rPr>
        <w:id w:val="-1047442524"/>
        <w:docPartObj>
          <w:docPartGallery w:val="Table of Contents"/>
          <w:docPartUnique/>
        </w:docPartObj>
      </w:sdtPr>
      <w:sdtEndPr>
        <w:rPr>
          <w:b/>
          <w:bCs/>
        </w:rPr>
      </w:sdtEndPr>
      <w:sdtContent>
        <w:p w14:paraId="767F3FEB" w14:textId="24F7D100" w:rsidR="004B1605" w:rsidRPr="00320289" w:rsidRDefault="00320289">
          <w:pPr>
            <w:pStyle w:val="TtuloTDC"/>
            <w:rPr>
              <w:rFonts w:asciiTheme="minorHAnsi" w:hAnsiTheme="minorHAnsi" w:cstheme="minorHAnsi"/>
              <w:b/>
              <w:bCs/>
              <w:color w:val="auto"/>
            </w:rPr>
          </w:pPr>
          <w:r w:rsidRPr="00320289">
            <w:rPr>
              <w:rFonts w:asciiTheme="minorHAnsi" w:hAnsiTheme="minorHAnsi" w:cstheme="minorHAnsi"/>
              <w:b/>
              <w:bCs/>
              <w:color w:val="auto"/>
            </w:rPr>
            <w:t>INDICE:</w:t>
          </w:r>
        </w:p>
        <w:p w14:paraId="29A86276" w14:textId="3D289A99" w:rsidR="004022BC" w:rsidRDefault="004B160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48464874" w:history="1">
            <w:r w:rsidR="004022BC" w:rsidRPr="00812F8C">
              <w:rPr>
                <w:rStyle w:val="Hipervnculo"/>
                <w:b/>
                <w:bCs/>
                <w:noProof/>
              </w:rPr>
              <w:t>Preguntas que debemos hacer al cliente antes de diseñar y desarrollar una página Web.</w:t>
            </w:r>
            <w:r w:rsidR="004022BC">
              <w:rPr>
                <w:noProof/>
                <w:webHidden/>
              </w:rPr>
              <w:tab/>
            </w:r>
            <w:r w:rsidR="004022BC">
              <w:rPr>
                <w:noProof/>
                <w:webHidden/>
              </w:rPr>
              <w:fldChar w:fldCharType="begin"/>
            </w:r>
            <w:r w:rsidR="004022BC">
              <w:rPr>
                <w:noProof/>
                <w:webHidden/>
              </w:rPr>
              <w:instrText xml:space="preserve"> PAGEREF _Toc148464874 \h </w:instrText>
            </w:r>
            <w:r w:rsidR="004022BC">
              <w:rPr>
                <w:noProof/>
                <w:webHidden/>
              </w:rPr>
            </w:r>
            <w:r w:rsidR="004022BC">
              <w:rPr>
                <w:noProof/>
                <w:webHidden/>
              </w:rPr>
              <w:fldChar w:fldCharType="separate"/>
            </w:r>
            <w:r w:rsidR="005B2A80">
              <w:rPr>
                <w:noProof/>
                <w:webHidden/>
              </w:rPr>
              <w:t>2</w:t>
            </w:r>
            <w:r w:rsidR="004022BC">
              <w:rPr>
                <w:noProof/>
                <w:webHidden/>
              </w:rPr>
              <w:fldChar w:fldCharType="end"/>
            </w:r>
          </w:hyperlink>
        </w:p>
        <w:p w14:paraId="3BD605EF" w14:textId="4216CBA6" w:rsidR="004022BC" w:rsidRDefault="005B2A80">
          <w:pPr>
            <w:pStyle w:val="TDC2"/>
            <w:tabs>
              <w:tab w:val="right" w:leader="dot" w:pos="8494"/>
            </w:tabs>
            <w:rPr>
              <w:rFonts w:eastAsiaTheme="minorEastAsia"/>
              <w:noProof/>
              <w:lang w:eastAsia="es-ES"/>
            </w:rPr>
          </w:pPr>
          <w:hyperlink w:anchor="_Toc148464875" w:history="1">
            <w:r w:rsidR="004022BC" w:rsidRPr="00812F8C">
              <w:rPr>
                <w:rStyle w:val="Hipervnculo"/>
                <w:b/>
                <w:bCs/>
                <w:noProof/>
              </w:rPr>
              <w:t>Si el cliente cuenta con un sitio Web</w:t>
            </w:r>
            <w:r w:rsidR="004022BC" w:rsidRPr="00812F8C">
              <w:rPr>
                <w:rStyle w:val="Hipervnculo"/>
                <w:noProof/>
              </w:rPr>
              <w:t>:</w:t>
            </w:r>
            <w:r w:rsidR="004022BC">
              <w:rPr>
                <w:noProof/>
                <w:webHidden/>
              </w:rPr>
              <w:tab/>
            </w:r>
            <w:r w:rsidR="004022BC">
              <w:rPr>
                <w:noProof/>
                <w:webHidden/>
              </w:rPr>
              <w:fldChar w:fldCharType="begin"/>
            </w:r>
            <w:r w:rsidR="004022BC">
              <w:rPr>
                <w:noProof/>
                <w:webHidden/>
              </w:rPr>
              <w:instrText xml:space="preserve"> PAGEREF _Toc148464875 \h </w:instrText>
            </w:r>
            <w:r w:rsidR="004022BC">
              <w:rPr>
                <w:noProof/>
                <w:webHidden/>
              </w:rPr>
            </w:r>
            <w:r w:rsidR="004022BC">
              <w:rPr>
                <w:noProof/>
                <w:webHidden/>
              </w:rPr>
              <w:fldChar w:fldCharType="separate"/>
            </w:r>
            <w:r>
              <w:rPr>
                <w:noProof/>
                <w:webHidden/>
              </w:rPr>
              <w:t>2</w:t>
            </w:r>
            <w:r w:rsidR="004022BC">
              <w:rPr>
                <w:noProof/>
                <w:webHidden/>
              </w:rPr>
              <w:fldChar w:fldCharType="end"/>
            </w:r>
          </w:hyperlink>
        </w:p>
        <w:p w14:paraId="1CAE7D17" w14:textId="3F32A616" w:rsidR="004022BC" w:rsidRDefault="005B2A80">
          <w:pPr>
            <w:pStyle w:val="TDC2"/>
            <w:tabs>
              <w:tab w:val="right" w:leader="dot" w:pos="8494"/>
            </w:tabs>
            <w:rPr>
              <w:rFonts w:eastAsiaTheme="minorEastAsia"/>
              <w:noProof/>
              <w:lang w:eastAsia="es-ES"/>
            </w:rPr>
          </w:pPr>
          <w:hyperlink w:anchor="_Toc148464876" w:history="1">
            <w:r w:rsidR="004022BC" w:rsidRPr="00812F8C">
              <w:rPr>
                <w:rStyle w:val="Hipervnculo"/>
                <w:b/>
                <w:bCs/>
                <w:noProof/>
              </w:rPr>
              <w:t>Si el cliente no cuenta con un sitio Web:</w:t>
            </w:r>
            <w:r w:rsidR="004022BC">
              <w:rPr>
                <w:noProof/>
                <w:webHidden/>
              </w:rPr>
              <w:tab/>
            </w:r>
            <w:r w:rsidR="004022BC">
              <w:rPr>
                <w:noProof/>
                <w:webHidden/>
              </w:rPr>
              <w:fldChar w:fldCharType="begin"/>
            </w:r>
            <w:r w:rsidR="004022BC">
              <w:rPr>
                <w:noProof/>
                <w:webHidden/>
              </w:rPr>
              <w:instrText xml:space="preserve"> PAGEREF _Toc148464876 \h </w:instrText>
            </w:r>
            <w:r w:rsidR="004022BC">
              <w:rPr>
                <w:noProof/>
                <w:webHidden/>
              </w:rPr>
            </w:r>
            <w:r w:rsidR="004022BC">
              <w:rPr>
                <w:noProof/>
                <w:webHidden/>
              </w:rPr>
              <w:fldChar w:fldCharType="separate"/>
            </w:r>
            <w:r>
              <w:rPr>
                <w:noProof/>
                <w:webHidden/>
              </w:rPr>
              <w:t>2</w:t>
            </w:r>
            <w:r w:rsidR="004022BC">
              <w:rPr>
                <w:noProof/>
                <w:webHidden/>
              </w:rPr>
              <w:fldChar w:fldCharType="end"/>
            </w:r>
          </w:hyperlink>
        </w:p>
        <w:p w14:paraId="6D0197F8" w14:textId="32DA840D" w:rsidR="004022BC" w:rsidRDefault="005B2A80">
          <w:pPr>
            <w:pStyle w:val="TDC2"/>
            <w:tabs>
              <w:tab w:val="right" w:leader="dot" w:pos="8494"/>
            </w:tabs>
            <w:rPr>
              <w:rFonts w:eastAsiaTheme="minorEastAsia"/>
              <w:noProof/>
              <w:lang w:eastAsia="es-ES"/>
            </w:rPr>
          </w:pPr>
          <w:hyperlink w:anchor="_Toc148464877" w:history="1">
            <w:r w:rsidR="004022BC" w:rsidRPr="00812F8C">
              <w:rPr>
                <w:rStyle w:val="Hipervnculo"/>
                <w:b/>
                <w:bCs/>
                <w:noProof/>
              </w:rPr>
              <w:t>Documentación:</w:t>
            </w:r>
            <w:r w:rsidR="004022BC">
              <w:rPr>
                <w:noProof/>
                <w:webHidden/>
              </w:rPr>
              <w:tab/>
            </w:r>
            <w:r w:rsidR="004022BC">
              <w:rPr>
                <w:noProof/>
                <w:webHidden/>
              </w:rPr>
              <w:fldChar w:fldCharType="begin"/>
            </w:r>
            <w:r w:rsidR="004022BC">
              <w:rPr>
                <w:noProof/>
                <w:webHidden/>
              </w:rPr>
              <w:instrText xml:space="preserve"> PAGEREF _Toc148464877 \h </w:instrText>
            </w:r>
            <w:r w:rsidR="004022BC">
              <w:rPr>
                <w:noProof/>
                <w:webHidden/>
              </w:rPr>
            </w:r>
            <w:r w:rsidR="004022BC">
              <w:rPr>
                <w:noProof/>
                <w:webHidden/>
              </w:rPr>
              <w:fldChar w:fldCharType="separate"/>
            </w:r>
            <w:r>
              <w:rPr>
                <w:noProof/>
                <w:webHidden/>
              </w:rPr>
              <w:t>3</w:t>
            </w:r>
            <w:r w:rsidR="004022BC">
              <w:rPr>
                <w:noProof/>
                <w:webHidden/>
              </w:rPr>
              <w:fldChar w:fldCharType="end"/>
            </w:r>
          </w:hyperlink>
        </w:p>
        <w:p w14:paraId="71300345" w14:textId="5EBEE6C2" w:rsidR="004022BC" w:rsidRDefault="005B2A80">
          <w:pPr>
            <w:pStyle w:val="TDC1"/>
            <w:tabs>
              <w:tab w:val="right" w:leader="dot" w:pos="8494"/>
            </w:tabs>
            <w:rPr>
              <w:rFonts w:eastAsiaTheme="minorEastAsia"/>
              <w:noProof/>
              <w:lang w:eastAsia="es-ES"/>
            </w:rPr>
          </w:pPr>
          <w:hyperlink w:anchor="_Toc148464878" w:history="1">
            <w:r w:rsidR="004022BC" w:rsidRPr="00812F8C">
              <w:rPr>
                <w:rStyle w:val="Hipervnculo"/>
                <w:b/>
                <w:bCs/>
                <w:noProof/>
              </w:rPr>
              <w:t>Presupuesto de una página web: ¿qué lo determina?</w:t>
            </w:r>
            <w:r w:rsidR="004022BC">
              <w:rPr>
                <w:noProof/>
                <w:webHidden/>
              </w:rPr>
              <w:tab/>
            </w:r>
            <w:r w:rsidR="004022BC">
              <w:rPr>
                <w:noProof/>
                <w:webHidden/>
              </w:rPr>
              <w:fldChar w:fldCharType="begin"/>
            </w:r>
            <w:r w:rsidR="004022BC">
              <w:rPr>
                <w:noProof/>
                <w:webHidden/>
              </w:rPr>
              <w:instrText xml:space="preserve"> PAGEREF _Toc148464878 \h </w:instrText>
            </w:r>
            <w:r w:rsidR="004022BC">
              <w:rPr>
                <w:noProof/>
                <w:webHidden/>
              </w:rPr>
            </w:r>
            <w:r w:rsidR="004022BC">
              <w:rPr>
                <w:noProof/>
                <w:webHidden/>
              </w:rPr>
              <w:fldChar w:fldCharType="separate"/>
            </w:r>
            <w:r>
              <w:rPr>
                <w:noProof/>
                <w:webHidden/>
              </w:rPr>
              <w:t>4</w:t>
            </w:r>
            <w:r w:rsidR="004022BC">
              <w:rPr>
                <w:noProof/>
                <w:webHidden/>
              </w:rPr>
              <w:fldChar w:fldCharType="end"/>
            </w:r>
          </w:hyperlink>
        </w:p>
        <w:p w14:paraId="59FA69C6" w14:textId="23AF9D33" w:rsidR="004022BC" w:rsidRDefault="005B2A80">
          <w:pPr>
            <w:pStyle w:val="TDC2"/>
            <w:tabs>
              <w:tab w:val="right" w:leader="dot" w:pos="8494"/>
            </w:tabs>
            <w:rPr>
              <w:rFonts w:eastAsiaTheme="minorEastAsia"/>
              <w:noProof/>
              <w:lang w:eastAsia="es-ES"/>
            </w:rPr>
          </w:pPr>
          <w:hyperlink w:anchor="_Toc148464879" w:history="1">
            <w:r w:rsidR="004022BC" w:rsidRPr="00812F8C">
              <w:rPr>
                <w:rStyle w:val="Hipervnculo"/>
                <w:b/>
                <w:bCs/>
                <w:noProof/>
              </w:rPr>
              <w:t>Tipo de página web:</w:t>
            </w:r>
            <w:r w:rsidR="004022BC">
              <w:rPr>
                <w:noProof/>
                <w:webHidden/>
              </w:rPr>
              <w:tab/>
            </w:r>
            <w:r w:rsidR="004022BC">
              <w:rPr>
                <w:noProof/>
                <w:webHidden/>
              </w:rPr>
              <w:fldChar w:fldCharType="begin"/>
            </w:r>
            <w:r w:rsidR="004022BC">
              <w:rPr>
                <w:noProof/>
                <w:webHidden/>
              </w:rPr>
              <w:instrText xml:space="preserve"> PAGEREF _Toc148464879 \h </w:instrText>
            </w:r>
            <w:r w:rsidR="004022BC">
              <w:rPr>
                <w:noProof/>
                <w:webHidden/>
              </w:rPr>
            </w:r>
            <w:r w:rsidR="004022BC">
              <w:rPr>
                <w:noProof/>
                <w:webHidden/>
              </w:rPr>
              <w:fldChar w:fldCharType="separate"/>
            </w:r>
            <w:r>
              <w:rPr>
                <w:noProof/>
                <w:webHidden/>
              </w:rPr>
              <w:t>4</w:t>
            </w:r>
            <w:r w:rsidR="004022BC">
              <w:rPr>
                <w:noProof/>
                <w:webHidden/>
              </w:rPr>
              <w:fldChar w:fldCharType="end"/>
            </w:r>
          </w:hyperlink>
        </w:p>
        <w:p w14:paraId="76B8A692" w14:textId="465A68E1" w:rsidR="004022BC" w:rsidRDefault="005B2A80">
          <w:pPr>
            <w:pStyle w:val="TDC2"/>
            <w:tabs>
              <w:tab w:val="right" w:leader="dot" w:pos="8494"/>
            </w:tabs>
            <w:rPr>
              <w:rFonts w:eastAsiaTheme="minorEastAsia"/>
              <w:noProof/>
              <w:lang w:eastAsia="es-ES"/>
            </w:rPr>
          </w:pPr>
          <w:hyperlink w:anchor="_Toc148464880" w:history="1">
            <w:r w:rsidR="004022BC" w:rsidRPr="00812F8C">
              <w:rPr>
                <w:rStyle w:val="Hipervnculo"/>
                <w:b/>
                <w:bCs/>
                <w:noProof/>
              </w:rPr>
              <w:t>El tema de las funcionalidades:</w:t>
            </w:r>
            <w:r w:rsidR="004022BC">
              <w:rPr>
                <w:noProof/>
                <w:webHidden/>
              </w:rPr>
              <w:tab/>
            </w:r>
            <w:r w:rsidR="004022BC">
              <w:rPr>
                <w:noProof/>
                <w:webHidden/>
              </w:rPr>
              <w:fldChar w:fldCharType="begin"/>
            </w:r>
            <w:r w:rsidR="004022BC">
              <w:rPr>
                <w:noProof/>
                <w:webHidden/>
              </w:rPr>
              <w:instrText xml:space="preserve"> PAGEREF _Toc148464880 \h </w:instrText>
            </w:r>
            <w:r w:rsidR="004022BC">
              <w:rPr>
                <w:noProof/>
                <w:webHidden/>
              </w:rPr>
            </w:r>
            <w:r w:rsidR="004022BC">
              <w:rPr>
                <w:noProof/>
                <w:webHidden/>
              </w:rPr>
              <w:fldChar w:fldCharType="separate"/>
            </w:r>
            <w:r>
              <w:rPr>
                <w:noProof/>
                <w:webHidden/>
              </w:rPr>
              <w:t>4</w:t>
            </w:r>
            <w:r w:rsidR="004022BC">
              <w:rPr>
                <w:noProof/>
                <w:webHidden/>
              </w:rPr>
              <w:fldChar w:fldCharType="end"/>
            </w:r>
          </w:hyperlink>
        </w:p>
        <w:p w14:paraId="24DB207C" w14:textId="77B65BAD" w:rsidR="004022BC" w:rsidRDefault="005B2A80">
          <w:pPr>
            <w:pStyle w:val="TDC2"/>
            <w:tabs>
              <w:tab w:val="right" w:leader="dot" w:pos="8494"/>
            </w:tabs>
            <w:rPr>
              <w:rFonts w:eastAsiaTheme="minorEastAsia"/>
              <w:noProof/>
              <w:lang w:eastAsia="es-ES"/>
            </w:rPr>
          </w:pPr>
          <w:hyperlink w:anchor="_Toc148464881" w:history="1">
            <w:r w:rsidR="004022BC" w:rsidRPr="00812F8C">
              <w:rPr>
                <w:rStyle w:val="Hipervnculo"/>
                <w:b/>
                <w:bCs/>
                <w:noProof/>
              </w:rPr>
              <w:t>¿Quién diseñara la web?</w:t>
            </w:r>
            <w:r w:rsidR="004022BC">
              <w:rPr>
                <w:noProof/>
                <w:webHidden/>
              </w:rPr>
              <w:tab/>
            </w:r>
            <w:r w:rsidR="004022BC">
              <w:rPr>
                <w:noProof/>
                <w:webHidden/>
              </w:rPr>
              <w:fldChar w:fldCharType="begin"/>
            </w:r>
            <w:r w:rsidR="004022BC">
              <w:rPr>
                <w:noProof/>
                <w:webHidden/>
              </w:rPr>
              <w:instrText xml:space="preserve"> PAGEREF _Toc148464881 \h </w:instrText>
            </w:r>
            <w:r w:rsidR="004022BC">
              <w:rPr>
                <w:noProof/>
                <w:webHidden/>
              </w:rPr>
            </w:r>
            <w:r w:rsidR="004022BC">
              <w:rPr>
                <w:noProof/>
                <w:webHidden/>
              </w:rPr>
              <w:fldChar w:fldCharType="separate"/>
            </w:r>
            <w:r>
              <w:rPr>
                <w:noProof/>
                <w:webHidden/>
              </w:rPr>
              <w:t>4</w:t>
            </w:r>
            <w:r w:rsidR="004022BC">
              <w:rPr>
                <w:noProof/>
                <w:webHidden/>
              </w:rPr>
              <w:fldChar w:fldCharType="end"/>
            </w:r>
          </w:hyperlink>
        </w:p>
        <w:p w14:paraId="0579E8D4" w14:textId="43C31036" w:rsidR="004022BC" w:rsidRDefault="005B2A80">
          <w:pPr>
            <w:pStyle w:val="TDC3"/>
            <w:tabs>
              <w:tab w:val="right" w:leader="dot" w:pos="8494"/>
            </w:tabs>
            <w:rPr>
              <w:rFonts w:eastAsiaTheme="minorEastAsia"/>
              <w:noProof/>
              <w:lang w:eastAsia="es-ES"/>
            </w:rPr>
          </w:pPr>
          <w:hyperlink w:anchor="_Toc148464882" w:history="1">
            <w:r w:rsidR="004022BC" w:rsidRPr="00812F8C">
              <w:rPr>
                <w:rStyle w:val="Hipervnculo"/>
                <w:b/>
                <w:bCs/>
                <w:noProof/>
              </w:rPr>
              <w:t>- Tu mismo:</w:t>
            </w:r>
            <w:r w:rsidR="004022BC">
              <w:rPr>
                <w:noProof/>
                <w:webHidden/>
              </w:rPr>
              <w:tab/>
            </w:r>
            <w:r w:rsidR="004022BC">
              <w:rPr>
                <w:noProof/>
                <w:webHidden/>
              </w:rPr>
              <w:fldChar w:fldCharType="begin"/>
            </w:r>
            <w:r w:rsidR="004022BC">
              <w:rPr>
                <w:noProof/>
                <w:webHidden/>
              </w:rPr>
              <w:instrText xml:space="preserve"> PAGEREF _Toc148464882 \h </w:instrText>
            </w:r>
            <w:r w:rsidR="004022BC">
              <w:rPr>
                <w:noProof/>
                <w:webHidden/>
              </w:rPr>
            </w:r>
            <w:r w:rsidR="004022BC">
              <w:rPr>
                <w:noProof/>
                <w:webHidden/>
              </w:rPr>
              <w:fldChar w:fldCharType="separate"/>
            </w:r>
            <w:r>
              <w:rPr>
                <w:noProof/>
                <w:webHidden/>
              </w:rPr>
              <w:t>4</w:t>
            </w:r>
            <w:r w:rsidR="004022BC">
              <w:rPr>
                <w:noProof/>
                <w:webHidden/>
              </w:rPr>
              <w:fldChar w:fldCharType="end"/>
            </w:r>
          </w:hyperlink>
        </w:p>
        <w:p w14:paraId="30E5ADD6" w14:textId="34355A27" w:rsidR="004022BC" w:rsidRDefault="005B2A80">
          <w:pPr>
            <w:pStyle w:val="TDC3"/>
            <w:tabs>
              <w:tab w:val="right" w:leader="dot" w:pos="8494"/>
            </w:tabs>
            <w:rPr>
              <w:rFonts w:eastAsiaTheme="minorEastAsia"/>
              <w:noProof/>
              <w:lang w:eastAsia="es-ES"/>
            </w:rPr>
          </w:pPr>
          <w:hyperlink w:anchor="_Toc148464883" w:history="1">
            <w:r w:rsidR="004022BC" w:rsidRPr="00812F8C">
              <w:rPr>
                <w:rStyle w:val="Hipervnculo"/>
                <w:b/>
                <w:bCs/>
                <w:noProof/>
              </w:rPr>
              <w:t>- Un conocido “que entiende”:</w:t>
            </w:r>
            <w:r w:rsidR="004022BC">
              <w:rPr>
                <w:noProof/>
                <w:webHidden/>
              </w:rPr>
              <w:tab/>
            </w:r>
            <w:r w:rsidR="004022BC">
              <w:rPr>
                <w:noProof/>
                <w:webHidden/>
              </w:rPr>
              <w:fldChar w:fldCharType="begin"/>
            </w:r>
            <w:r w:rsidR="004022BC">
              <w:rPr>
                <w:noProof/>
                <w:webHidden/>
              </w:rPr>
              <w:instrText xml:space="preserve"> PAGEREF _Toc148464883 \h </w:instrText>
            </w:r>
            <w:r w:rsidR="004022BC">
              <w:rPr>
                <w:noProof/>
                <w:webHidden/>
              </w:rPr>
            </w:r>
            <w:r w:rsidR="004022BC">
              <w:rPr>
                <w:noProof/>
                <w:webHidden/>
              </w:rPr>
              <w:fldChar w:fldCharType="separate"/>
            </w:r>
            <w:r>
              <w:rPr>
                <w:noProof/>
                <w:webHidden/>
              </w:rPr>
              <w:t>4</w:t>
            </w:r>
            <w:r w:rsidR="004022BC">
              <w:rPr>
                <w:noProof/>
                <w:webHidden/>
              </w:rPr>
              <w:fldChar w:fldCharType="end"/>
            </w:r>
          </w:hyperlink>
        </w:p>
        <w:p w14:paraId="764AB3A5" w14:textId="3B7D3639" w:rsidR="004022BC" w:rsidRDefault="005B2A80">
          <w:pPr>
            <w:pStyle w:val="TDC3"/>
            <w:tabs>
              <w:tab w:val="right" w:leader="dot" w:pos="8494"/>
            </w:tabs>
            <w:rPr>
              <w:rFonts w:eastAsiaTheme="minorEastAsia"/>
              <w:noProof/>
              <w:lang w:eastAsia="es-ES"/>
            </w:rPr>
          </w:pPr>
          <w:hyperlink w:anchor="_Toc148464884" w:history="1">
            <w:r w:rsidR="004022BC" w:rsidRPr="00812F8C">
              <w:rPr>
                <w:rStyle w:val="Hipervnculo"/>
                <w:b/>
                <w:bCs/>
                <w:noProof/>
              </w:rPr>
              <w:t>- Un freelance:</w:t>
            </w:r>
            <w:r w:rsidR="004022BC">
              <w:rPr>
                <w:noProof/>
                <w:webHidden/>
              </w:rPr>
              <w:tab/>
            </w:r>
            <w:r w:rsidR="004022BC">
              <w:rPr>
                <w:noProof/>
                <w:webHidden/>
              </w:rPr>
              <w:fldChar w:fldCharType="begin"/>
            </w:r>
            <w:r w:rsidR="004022BC">
              <w:rPr>
                <w:noProof/>
                <w:webHidden/>
              </w:rPr>
              <w:instrText xml:space="preserve"> PAGEREF _Toc148464884 \h </w:instrText>
            </w:r>
            <w:r w:rsidR="004022BC">
              <w:rPr>
                <w:noProof/>
                <w:webHidden/>
              </w:rPr>
            </w:r>
            <w:r w:rsidR="004022BC">
              <w:rPr>
                <w:noProof/>
                <w:webHidden/>
              </w:rPr>
              <w:fldChar w:fldCharType="separate"/>
            </w:r>
            <w:r>
              <w:rPr>
                <w:noProof/>
                <w:webHidden/>
              </w:rPr>
              <w:t>4</w:t>
            </w:r>
            <w:r w:rsidR="004022BC">
              <w:rPr>
                <w:noProof/>
                <w:webHidden/>
              </w:rPr>
              <w:fldChar w:fldCharType="end"/>
            </w:r>
          </w:hyperlink>
        </w:p>
        <w:p w14:paraId="2ADAB708" w14:textId="0D76D759" w:rsidR="004022BC" w:rsidRDefault="005B2A80">
          <w:pPr>
            <w:pStyle w:val="TDC3"/>
            <w:tabs>
              <w:tab w:val="right" w:leader="dot" w:pos="8494"/>
            </w:tabs>
            <w:rPr>
              <w:rFonts w:eastAsiaTheme="minorEastAsia"/>
              <w:noProof/>
              <w:lang w:eastAsia="es-ES"/>
            </w:rPr>
          </w:pPr>
          <w:hyperlink w:anchor="_Toc148464885" w:history="1">
            <w:r w:rsidR="004022BC" w:rsidRPr="00812F8C">
              <w:rPr>
                <w:rStyle w:val="Hipervnculo"/>
                <w:b/>
                <w:bCs/>
                <w:noProof/>
              </w:rPr>
              <w:t>- Una agencia:</w:t>
            </w:r>
            <w:r w:rsidR="004022BC">
              <w:rPr>
                <w:noProof/>
                <w:webHidden/>
              </w:rPr>
              <w:tab/>
            </w:r>
            <w:r w:rsidR="004022BC">
              <w:rPr>
                <w:noProof/>
                <w:webHidden/>
              </w:rPr>
              <w:fldChar w:fldCharType="begin"/>
            </w:r>
            <w:r w:rsidR="004022BC">
              <w:rPr>
                <w:noProof/>
                <w:webHidden/>
              </w:rPr>
              <w:instrText xml:space="preserve"> PAGEREF _Toc148464885 \h </w:instrText>
            </w:r>
            <w:r w:rsidR="004022BC">
              <w:rPr>
                <w:noProof/>
                <w:webHidden/>
              </w:rPr>
            </w:r>
            <w:r w:rsidR="004022BC">
              <w:rPr>
                <w:noProof/>
                <w:webHidden/>
              </w:rPr>
              <w:fldChar w:fldCharType="separate"/>
            </w:r>
            <w:r>
              <w:rPr>
                <w:noProof/>
                <w:webHidden/>
              </w:rPr>
              <w:t>5</w:t>
            </w:r>
            <w:r w:rsidR="004022BC">
              <w:rPr>
                <w:noProof/>
                <w:webHidden/>
              </w:rPr>
              <w:fldChar w:fldCharType="end"/>
            </w:r>
          </w:hyperlink>
        </w:p>
        <w:p w14:paraId="23AC6B93" w14:textId="08BBEDFB" w:rsidR="004022BC" w:rsidRDefault="005B2A80">
          <w:pPr>
            <w:pStyle w:val="TDC2"/>
            <w:tabs>
              <w:tab w:val="right" w:leader="dot" w:pos="8494"/>
            </w:tabs>
            <w:rPr>
              <w:rFonts w:eastAsiaTheme="minorEastAsia"/>
              <w:noProof/>
              <w:lang w:eastAsia="es-ES"/>
            </w:rPr>
          </w:pPr>
          <w:hyperlink w:anchor="_Toc148464886" w:history="1">
            <w:r w:rsidR="004022BC" w:rsidRPr="00812F8C">
              <w:rPr>
                <w:rStyle w:val="Hipervnculo"/>
                <w:b/>
                <w:bCs/>
                <w:noProof/>
              </w:rPr>
              <w:t>Otras variables que afectan al presupuesto:</w:t>
            </w:r>
            <w:r w:rsidR="004022BC">
              <w:rPr>
                <w:noProof/>
                <w:webHidden/>
              </w:rPr>
              <w:tab/>
            </w:r>
            <w:r w:rsidR="004022BC">
              <w:rPr>
                <w:noProof/>
                <w:webHidden/>
              </w:rPr>
              <w:fldChar w:fldCharType="begin"/>
            </w:r>
            <w:r w:rsidR="004022BC">
              <w:rPr>
                <w:noProof/>
                <w:webHidden/>
              </w:rPr>
              <w:instrText xml:space="preserve"> PAGEREF _Toc148464886 \h </w:instrText>
            </w:r>
            <w:r w:rsidR="004022BC">
              <w:rPr>
                <w:noProof/>
                <w:webHidden/>
              </w:rPr>
            </w:r>
            <w:r w:rsidR="004022BC">
              <w:rPr>
                <w:noProof/>
                <w:webHidden/>
              </w:rPr>
              <w:fldChar w:fldCharType="separate"/>
            </w:r>
            <w:r>
              <w:rPr>
                <w:noProof/>
                <w:webHidden/>
              </w:rPr>
              <w:t>5</w:t>
            </w:r>
            <w:r w:rsidR="004022BC">
              <w:rPr>
                <w:noProof/>
                <w:webHidden/>
              </w:rPr>
              <w:fldChar w:fldCharType="end"/>
            </w:r>
          </w:hyperlink>
        </w:p>
        <w:p w14:paraId="28A7ACB0" w14:textId="5E5526C6" w:rsidR="004022BC" w:rsidRDefault="005B2A80">
          <w:pPr>
            <w:pStyle w:val="TDC2"/>
            <w:tabs>
              <w:tab w:val="right" w:leader="dot" w:pos="8494"/>
            </w:tabs>
            <w:rPr>
              <w:rFonts w:eastAsiaTheme="minorEastAsia"/>
              <w:noProof/>
              <w:lang w:eastAsia="es-ES"/>
            </w:rPr>
          </w:pPr>
          <w:hyperlink w:anchor="_Toc148464887" w:history="1">
            <w:r w:rsidR="004022BC" w:rsidRPr="00812F8C">
              <w:rPr>
                <w:rStyle w:val="Hipervnculo"/>
                <w:b/>
                <w:bCs/>
                <w:noProof/>
              </w:rPr>
              <w:t>Documentación:</w:t>
            </w:r>
            <w:r w:rsidR="004022BC">
              <w:rPr>
                <w:noProof/>
                <w:webHidden/>
              </w:rPr>
              <w:tab/>
            </w:r>
            <w:r w:rsidR="004022BC">
              <w:rPr>
                <w:noProof/>
                <w:webHidden/>
              </w:rPr>
              <w:fldChar w:fldCharType="begin"/>
            </w:r>
            <w:r w:rsidR="004022BC">
              <w:rPr>
                <w:noProof/>
                <w:webHidden/>
              </w:rPr>
              <w:instrText xml:space="preserve"> PAGEREF _Toc148464887 \h </w:instrText>
            </w:r>
            <w:r w:rsidR="004022BC">
              <w:rPr>
                <w:noProof/>
                <w:webHidden/>
              </w:rPr>
            </w:r>
            <w:r w:rsidR="004022BC">
              <w:rPr>
                <w:noProof/>
                <w:webHidden/>
              </w:rPr>
              <w:fldChar w:fldCharType="separate"/>
            </w:r>
            <w:r>
              <w:rPr>
                <w:noProof/>
                <w:webHidden/>
              </w:rPr>
              <w:t>6</w:t>
            </w:r>
            <w:r w:rsidR="004022BC">
              <w:rPr>
                <w:noProof/>
                <w:webHidden/>
              </w:rPr>
              <w:fldChar w:fldCharType="end"/>
            </w:r>
          </w:hyperlink>
        </w:p>
        <w:p w14:paraId="43989DF3" w14:textId="1611C6E4" w:rsidR="004022BC" w:rsidRDefault="005B2A80">
          <w:pPr>
            <w:pStyle w:val="TDC1"/>
            <w:tabs>
              <w:tab w:val="right" w:leader="dot" w:pos="8494"/>
            </w:tabs>
            <w:rPr>
              <w:rFonts w:eastAsiaTheme="minorEastAsia"/>
              <w:noProof/>
              <w:lang w:eastAsia="es-ES"/>
            </w:rPr>
          </w:pPr>
          <w:hyperlink w:anchor="_Toc148464888" w:history="1">
            <w:r w:rsidR="004022BC" w:rsidRPr="00812F8C">
              <w:rPr>
                <w:rStyle w:val="Hipervnculo"/>
                <w:b/>
                <w:bCs/>
                <w:noProof/>
              </w:rPr>
              <w:t>Respuesta a las preguntas antes de diseñar la página web sobre mi empresa:</w:t>
            </w:r>
            <w:r w:rsidR="004022BC">
              <w:rPr>
                <w:noProof/>
                <w:webHidden/>
              </w:rPr>
              <w:tab/>
            </w:r>
            <w:r w:rsidR="004022BC">
              <w:rPr>
                <w:noProof/>
                <w:webHidden/>
              </w:rPr>
              <w:fldChar w:fldCharType="begin"/>
            </w:r>
            <w:r w:rsidR="004022BC">
              <w:rPr>
                <w:noProof/>
                <w:webHidden/>
              </w:rPr>
              <w:instrText xml:space="preserve"> PAGEREF _Toc148464888 \h </w:instrText>
            </w:r>
            <w:r w:rsidR="004022BC">
              <w:rPr>
                <w:noProof/>
                <w:webHidden/>
              </w:rPr>
            </w:r>
            <w:r w:rsidR="004022BC">
              <w:rPr>
                <w:noProof/>
                <w:webHidden/>
              </w:rPr>
              <w:fldChar w:fldCharType="separate"/>
            </w:r>
            <w:r>
              <w:rPr>
                <w:noProof/>
                <w:webHidden/>
              </w:rPr>
              <w:t>6</w:t>
            </w:r>
            <w:r w:rsidR="004022BC">
              <w:rPr>
                <w:noProof/>
                <w:webHidden/>
              </w:rPr>
              <w:fldChar w:fldCharType="end"/>
            </w:r>
          </w:hyperlink>
        </w:p>
        <w:p w14:paraId="50F04E17" w14:textId="1D46DD3C" w:rsidR="004022BC" w:rsidRDefault="005B2A80">
          <w:pPr>
            <w:pStyle w:val="TDC1"/>
            <w:tabs>
              <w:tab w:val="right" w:leader="dot" w:pos="8494"/>
            </w:tabs>
            <w:rPr>
              <w:rFonts w:eastAsiaTheme="minorEastAsia"/>
              <w:noProof/>
              <w:lang w:eastAsia="es-ES"/>
            </w:rPr>
          </w:pPr>
          <w:hyperlink w:anchor="_Toc148464889" w:history="1">
            <w:r w:rsidR="004022BC" w:rsidRPr="00812F8C">
              <w:rPr>
                <w:rStyle w:val="Hipervnculo"/>
                <w:b/>
                <w:bCs/>
                <w:noProof/>
              </w:rPr>
              <w:t>Respuesta a las preguntas antes de diseñar la página web sobre la empresa de mi compañero:</w:t>
            </w:r>
            <w:r w:rsidR="004022BC">
              <w:rPr>
                <w:noProof/>
                <w:webHidden/>
              </w:rPr>
              <w:tab/>
            </w:r>
            <w:r w:rsidR="004022BC">
              <w:rPr>
                <w:noProof/>
                <w:webHidden/>
              </w:rPr>
              <w:fldChar w:fldCharType="begin"/>
            </w:r>
            <w:r w:rsidR="004022BC">
              <w:rPr>
                <w:noProof/>
                <w:webHidden/>
              </w:rPr>
              <w:instrText xml:space="preserve"> PAGEREF _Toc148464889 \h </w:instrText>
            </w:r>
            <w:r w:rsidR="004022BC">
              <w:rPr>
                <w:noProof/>
                <w:webHidden/>
              </w:rPr>
            </w:r>
            <w:r w:rsidR="004022BC">
              <w:rPr>
                <w:noProof/>
                <w:webHidden/>
              </w:rPr>
              <w:fldChar w:fldCharType="separate"/>
            </w:r>
            <w:r>
              <w:rPr>
                <w:noProof/>
                <w:webHidden/>
              </w:rPr>
              <w:t>9</w:t>
            </w:r>
            <w:r w:rsidR="004022BC">
              <w:rPr>
                <w:noProof/>
                <w:webHidden/>
              </w:rPr>
              <w:fldChar w:fldCharType="end"/>
            </w:r>
          </w:hyperlink>
        </w:p>
        <w:p w14:paraId="0AC401ED" w14:textId="2DF0A7E4" w:rsidR="004B1605" w:rsidRDefault="004B1605">
          <w:r>
            <w:rPr>
              <w:b/>
              <w:bCs/>
            </w:rPr>
            <w:fldChar w:fldCharType="end"/>
          </w:r>
        </w:p>
      </w:sdtContent>
    </w:sdt>
    <w:p w14:paraId="0864069A" w14:textId="77777777" w:rsidR="00F369A7" w:rsidRDefault="00F369A7" w:rsidP="008B24E6">
      <w:pPr>
        <w:pStyle w:val="Ttulo1"/>
        <w:rPr>
          <w:b/>
          <w:bCs/>
          <w:sz w:val="24"/>
          <w:szCs w:val="24"/>
        </w:rPr>
      </w:pPr>
    </w:p>
    <w:p w14:paraId="310A117C" w14:textId="77777777" w:rsidR="00F369A7" w:rsidRDefault="00F369A7">
      <w:pPr>
        <w:rPr>
          <w:rFonts w:asciiTheme="majorHAnsi" w:eastAsiaTheme="majorEastAsia" w:hAnsiTheme="majorHAnsi" w:cstheme="majorBidi"/>
          <w:b/>
          <w:bCs/>
          <w:color w:val="2F5496" w:themeColor="accent1" w:themeShade="BF"/>
          <w:sz w:val="24"/>
          <w:szCs w:val="24"/>
        </w:rPr>
      </w:pPr>
      <w:r>
        <w:rPr>
          <w:b/>
          <w:bCs/>
          <w:sz w:val="24"/>
          <w:szCs w:val="24"/>
        </w:rPr>
        <w:br w:type="page"/>
      </w:r>
    </w:p>
    <w:p w14:paraId="4361A512" w14:textId="28DBA2EA" w:rsidR="00BF251D" w:rsidRPr="00D335F8" w:rsidRDefault="00626D48" w:rsidP="00D335F8">
      <w:pPr>
        <w:pStyle w:val="Ttulo1"/>
        <w:rPr>
          <w:b/>
          <w:bCs/>
          <w:color w:val="auto"/>
          <w:sz w:val="28"/>
          <w:szCs w:val="28"/>
        </w:rPr>
      </w:pPr>
      <w:bookmarkStart w:id="0" w:name="_Toc148464874"/>
      <w:r w:rsidRPr="00674896">
        <w:rPr>
          <w:b/>
          <w:bCs/>
          <w:color w:val="auto"/>
          <w:sz w:val="28"/>
          <w:szCs w:val="28"/>
        </w:rPr>
        <w:lastRenderedPageBreak/>
        <w:t xml:space="preserve">Preguntas </w:t>
      </w:r>
      <w:r w:rsidR="00DF13E4" w:rsidRPr="00674896">
        <w:rPr>
          <w:b/>
          <w:bCs/>
          <w:color w:val="auto"/>
          <w:sz w:val="28"/>
          <w:szCs w:val="28"/>
        </w:rPr>
        <w:t xml:space="preserve">que debemos hacer al cliente </w:t>
      </w:r>
      <w:r w:rsidRPr="00674896">
        <w:rPr>
          <w:b/>
          <w:bCs/>
          <w:color w:val="auto"/>
          <w:sz w:val="28"/>
          <w:szCs w:val="28"/>
        </w:rPr>
        <w:t xml:space="preserve">antes de diseñar y desarrollar una </w:t>
      </w:r>
      <w:r w:rsidR="00674896" w:rsidRPr="00674896">
        <w:rPr>
          <w:b/>
          <w:bCs/>
          <w:color w:val="auto"/>
          <w:sz w:val="28"/>
          <w:szCs w:val="28"/>
        </w:rPr>
        <w:t xml:space="preserve">página </w:t>
      </w:r>
      <w:r w:rsidRPr="00674896">
        <w:rPr>
          <w:b/>
          <w:bCs/>
          <w:color w:val="auto"/>
          <w:sz w:val="28"/>
          <w:szCs w:val="28"/>
        </w:rPr>
        <w:t>Web</w:t>
      </w:r>
      <w:r w:rsidR="00C4787D" w:rsidRPr="00674896">
        <w:rPr>
          <w:b/>
          <w:bCs/>
          <w:color w:val="auto"/>
          <w:sz w:val="28"/>
          <w:szCs w:val="28"/>
        </w:rPr>
        <w:t>.</w:t>
      </w:r>
      <w:bookmarkEnd w:id="0"/>
    </w:p>
    <w:p w14:paraId="3D2FB7F1" w14:textId="3C688582" w:rsidR="00C4787D" w:rsidRDefault="00C4787D" w:rsidP="00DF65A2">
      <w:r>
        <w:t>La primera pregunta que debas hacer, y que mara hacia donde se dirige la entrevista, es:</w:t>
      </w:r>
    </w:p>
    <w:p w14:paraId="30E7681B" w14:textId="09D44282" w:rsidR="00C4787D" w:rsidRPr="004B1605" w:rsidRDefault="00D04620" w:rsidP="004B1605">
      <w:pPr>
        <w:jc w:val="center"/>
        <w:rPr>
          <w:i/>
          <w:iCs/>
        </w:rPr>
      </w:pPr>
      <w:r w:rsidRPr="004B1605">
        <w:rPr>
          <w:i/>
          <w:iCs/>
        </w:rPr>
        <w:t>¿Ya tienes un sitio Web o es un proyecto desde cero?</w:t>
      </w:r>
    </w:p>
    <w:p w14:paraId="3078D1A5" w14:textId="2CD8A1AD" w:rsidR="00D04620" w:rsidRDefault="00D04620" w:rsidP="00DF65A2">
      <w:r>
        <w:t xml:space="preserve">Una vez tengamos la respuesta podemos orientar el resto de </w:t>
      </w:r>
      <w:r w:rsidR="0007311D">
        <w:t>las preguntas</w:t>
      </w:r>
      <w:r>
        <w:t xml:space="preserve"> </w:t>
      </w:r>
      <w:r w:rsidR="0007311D">
        <w:t>según haya sido afirmativa o negativa.</w:t>
      </w:r>
    </w:p>
    <w:p w14:paraId="3029F858" w14:textId="77777777" w:rsidR="00D335F8" w:rsidRDefault="00D335F8" w:rsidP="00DF65A2"/>
    <w:p w14:paraId="203583C3" w14:textId="77777777" w:rsidR="00F369A7" w:rsidRPr="004B1605" w:rsidRDefault="0007311D" w:rsidP="00F369A7">
      <w:pPr>
        <w:pStyle w:val="Ttulo2"/>
        <w:rPr>
          <w:color w:val="auto"/>
          <w:sz w:val="24"/>
          <w:szCs w:val="24"/>
        </w:rPr>
      </w:pPr>
      <w:bookmarkStart w:id="1" w:name="_Toc148464875"/>
      <w:r w:rsidRPr="004B1605">
        <w:rPr>
          <w:b/>
          <w:bCs/>
          <w:color w:val="auto"/>
          <w:sz w:val="24"/>
          <w:szCs w:val="24"/>
        </w:rPr>
        <w:t>Si el cliente cuenta con un sitio Web</w:t>
      </w:r>
      <w:r w:rsidR="00A466AF" w:rsidRPr="004B1605">
        <w:rPr>
          <w:color w:val="auto"/>
          <w:sz w:val="24"/>
          <w:szCs w:val="24"/>
        </w:rPr>
        <w:t>:</w:t>
      </w:r>
      <w:bookmarkEnd w:id="1"/>
    </w:p>
    <w:p w14:paraId="28ABCA43" w14:textId="24FD11A5" w:rsidR="0007311D" w:rsidRDefault="004E723D" w:rsidP="00DF65A2">
      <w:r>
        <w:t>E</w:t>
      </w:r>
      <w:r w:rsidR="00210E88">
        <w:t xml:space="preserve">l escenario más común </w:t>
      </w:r>
      <w:r w:rsidR="00067ACF">
        <w:t xml:space="preserve">cuando una empresa ya cuenta con una página Web </w:t>
      </w:r>
      <w:r w:rsidR="00210E88">
        <w:t>ser</w:t>
      </w:r>
      <w:r w:rsidR="00737142">
        <w:t>ía que quisieran mejorar</w:t>
      </w:r>
      <w:r w:rsidR="00067ACF">
        <w:t>la</w:t>
      </w:r>
      <w:r w:rsidR="00F412AC">
        <w:t>, pero se puede dar el caso que quisieran dar un cambio radical y no contar con nada de lo anterior.</w:t>
      </w:r>
    </w:p>
    <w:p w14:paraId="53AB69F8" w14:textId="791139B7" w:rsidR="00A466AF" w:rsidRDefault="00A466AF" w:rsidP="00DF65A2">
      <w:r>
        <w:t>-</w:t>
      </w:r>
      <w:r w:rsidR="00CC78AF">
        <w:t xml:space="preserve"> ¿</w:t>
      </w:r>
      <w:r w:rsidRPr="00A466AF">
        <w:t>Quieres trabajar sobre lo que está, o buscas algo totalmente nuevo</w:t>
      </w:r>
      <w:r w:rsidR="00CC78AF">
        <w:t>?</w:t>
      </w:r>
    </w:p>
    <w:p w14:paraId="67AAF291" w14:textId="35BAA6B8" w:rsidR="00A466AF" w:rsidRDefault="00A466AF" w:rsidP="00DF65A2">
      <w:r>
        <w:t>-</w:t>
      </w:r>
      <w:r w:rsidR="00CC78AF">
        <w:t xml:space="preserve"> ¿</w:t>
      </w:r>
      <w:r w:rsidR="00CC78AF" w:rsidRPr="00CC78AF">
        <w:t>Se requiere la migración de la página? ¿De un dominio a otro? ¿De servidor</w:t>
      </w:r>
      <w:r w:rsidR="00CC78AF">
        <w:t>?</w:t>
      </w:r>
    </w:p>
    <w:p w14:paraId="30E680DA" w14:textId="15E9F05B" w:rsidR="00901CE2" w:rsidRDefault="00901CE2" w:rsidP="00DF65A2">
      <w:r>
        <w:t>Por lo general cuando una empresa se pone en contacto para mejorar una página Web ya tiene en mente lo que desea, pero si no es el caso podemos realizar las siguientes preguntas para orientarles:</w:t>
      </w:r>
    </w:p>
    <w:p w14:paraId="39832CF1" w14:textId="144AD74B" w:rsidR="00A466AF" w:rsidRPr="00C479A2" w:rsidRDefault="00A466AF" w:rsidP="00DF65A2">
      <w:r>
        <w:t>-</w:t>
      </w:r>
      <w:r w:rsidR="00715D04">
        <w:t xml:space="preserve"> ¿</w:t>
      </w:r>
      <w:r w:rsidR="00715D04" w:rsidRPr="00C479A2">
        <w:t>Qué te gusta de tu página actual que desearías conservar?</w:t>
      </w:r>
    </w:p>
    <w:p w14:paraId="1868D059" w14:textId="4E00B2A5" w:rsidR="00715D04" w:rsidRPr="00C479A2" w:rsidRDefault="00715D04" w:rsidP="00DF65A2">
      <w:r w:rsidRPr="00C479A2">
        <w:t xml:space="preserve">- </w:t>
      </w:r>
      <w:r w:rsidR="00C479A2" w:rsidRPr="00C479A2">
        <w:t>¿Qué</w:t>
      </w:r>
      <w:r w:rsidRPr="00C479A2">
        <w:t xml:space="preserve"> te disgusta de tu página actual y quieres que desaparezca?</w:t>
      </w:r>
    </w:p>
    <w:p w14:paraId="19B23A59" w14:textId="18199893" w:rsidR="009E71C2" w:rsidRPr="00C479A2" w:rsidRDefault="00C479A2" w:rsidP="00DF65A2">
      <w:r w:rsidRPr="00C479A2">
        <w:t>- ¿</w:t>
      </w:r>
      <w:r w:rsidR="009E71C2" w:rsidRPr="00C479A2">
        <w:t>Puedes darme acceso al servidor y al panel de administración?</w:t>
      </w:r>
    </w:p>
    <w:p w14:paraId="684E8641" w14:textId="15E94147" w:rsidR="009E71C2" w:rsidRPr="00C479A2" w:rsidRDefault="00C479A2" w:rsidP="00DF65A2">
      <w:r w:rsidRPr="00C479A2">
        <w:t>- ¿</w:t>
      </w:r>
      <w:r w:rsidR="009E71C2" w:rsidRPr="00C479A2">
        <w:t>Estás satisfecho con el funcionamiento de tu página? (técnico)</w:t>
      </w:r>
    </w:p>
    <w:p w14:paraId="69C84A60" w14:textId="023EA5CD" w:rsidR="009E71C2" w:rsidRPr="00C479A2" w:rsidRDefault="00C479A2" w:rsidP="00DF65A2">
      <w:r w:rsidRPr="00C479A2">
        <w:t>- ¿</w:t>
      </w:r>
      <w:r w:rsidR="009E71C2" w:rsidRPr="00C479A2">
        <w:t>Necesitas servicios de optimización para búsquedas?</w:t>
      </w:r>
    </w:p>
    <w:p w14:paraId="0DD27FA4" w14:textId="4979FC38" w:rsidR="009E71C2" w:rsidRPr="00C479A2" w:rsidRDefault="00C479A2" w:rsidP="00DF65A2">
      <w:r w:rsidRPr="00C479A2">
        <w:t xml:space="preserve">- ¿Necesitas integrar Google </w:t>
      </w:r>
      <w:proofErr w:type="spellStart"/>
      <w:r w:rsidRPr="00C479A2">
        <w:t>Analytics</w:t>
      </w:r>
      <w:proofErr w:type="spellEnd"/>
      <w:r w:rsidRPr="00C479A2">
        <w:t>?</w:t>
      </w:r>
    </w:p>
    <w:p w14:paraId="7C008D20" w14:textId="139A4FD9" w:rsidR="009E71C2" w:rsidRPr="00C479A2" w:rsidRDefault="00C479A2" w:rsidP="00DF65A2">
      <w:r w:rsidRPr="00C479A2">
        <w:t>- ¿Cuáles son los objetivos de la mejora de tu sitio Web?</w:t>
      </w:r>
    </w:p>
    <w:p w14:paraId="2D08E08C" w14:textId="106A62B3" w:rsidR="00DA47DC" w:rsidRDefault="00C479A2" w:rsidP="00DF65A2">
      <w:r w:rsidRPr="00C479A2">
        <w:t>- ¿Tienes algún requerimiento en específico?</w:t>
      </w:r>
    </w:p>
    <w:p w14:paraId="695E786B" w14:textId="279EFAAE" w:rsidR="004B1605" w:rsidRPr="004B1605" w:rsidRDefault="00901CE2" w:rsidP="004B1605">
      <w:pPr>
        <w:pStyle w:val="Ttulo2"/>
        <w:rPr>
          <w:b/>
          <w:bCs/>
          <w:color w:val="auto"/>
          <w:sz w:val="24"/>
          <w:szCs w:val="24"/>
        </w:rPr>
      </w:pPr>
      <w:bookmarkStart w:id="2" w:name="_Toc148464876"/>
      <w:r w:rsidRPr="004B1605">
        <w:rPr>
          <w:b/>
          <w:bCs/>
          <w:color w:val="auto"/>
          <w:sz w:val="24"/>
          <w:szCs w:val="24"/>
        </w:rPr>
        <w:t xml:space="preserve">Si el cliente </w:t>
      </w:r>
      <w:r w:rsidR="004E723D">
        <w:rPr>
          <w:b/>
          <w:bCs/>
          <w:color w:val="auto"/>
          <w:sz w:val="24"/>
          <w:szCs w:val="24"/>
        </w:rPr>
        <w:t xml:space="preserve">no </w:t>
      </w:r>
      <w:r w:rsidRPr="004B1605">
        <w:rPr>
          <w:b/>
          <w:bCs/>
          <w:color w:val="auto"/>
          <w:sz w:val="24"/>
          <w:szCs w:val="24"/>
        </w:rPr>
        <w:t>cuenta con un sitio Web:</w:t>
      </w:r>
      <w:bookmarkEnd w:id="2"/>
    </w:p>
    <w:p w14:paraId="29931829" w14:textId="3EDC51DF" w:rsidR="00901CE2" w:rsidRDefault="004E723D" w:rsidP="00DF65A2">
      <w:r>
        <w:t>S</w:t>
      </w:r>
      <w:r w:rsidR="004B1605">
        <w:t>í</w:t>
      </w:r>
      <w:r w:rsidR="00901CE2">
        <w:t xml:space="preserve"> es un proyecto desde cero, entonces el formato de preguntas cambia un poco</w:t>
      </w:r>
      <w:r w:rsidR="00A26693">
        <w:t>:</w:t>
      </w:r>
    </w:p>
    <w:p w14:paraId="62C2CC81" w14:textId="1202324C" w:rsidR="00A26693" w:rsidRPr="00A26693" w:rsidRDefault="00A26693" w:rsidP="00A26693">
      <w:r w:rsidRPr="00A26693">
        <w:t>- ¿Cuentas con un dominio?</w:t>
      </w:r>
    </w:p>
    <w:p w14:paraId="662C67EC" w14:textId="0554370B" w:rsidR="00A26693" w:rsidRPr="00A26693" w:rsidRDefault="00A26693" w:rsidP="00A26693">
      <w:r w:rsidRPr="00A26693">
        <w:t>- ¿Tu empresa tiene logo?</w:t>
      </w:r>
    </w:p>
    <w:p w14:paraId="509BBAA0" w14:textId="7EFF7C4A" w:rsidR="00A26693" w:rsidRPr="00A26693" w:rsidRDefault="00A26693" w:rsidP="00A26693">
      <w:r>
        <w:t xml:space="preserve">- </w:t>
      </w:r>
      <w:r w:rsidRPr="00A26693">
        <w:t>¿Tienes pensada una estructura para su sitio?</w:t>
      </w:r>
    </w:p>
    <w:p w14:paraId="01536991" w14:textId="5D706AFB" w:rsidR="00A26693" w:rsidRPr="00A26693" w:rsidRDefault="00A26693" w:rsidP="00A26693">
      <w:r>
        <w:t xml:space="preserve">- </w:t>
      </w:r>
      <w:r w:rsidRPr="00A26693">
        <w:t>¿Tienes el contenido para su sitio?</w:t>
      </w:r>
    </w:p>
    <w:p w14:paraId="78058031" w14:textId="6F49A20B" w:rsidR="00A26693" w:rsidRPr="00A26693" w:rsidRDefault="00A26693" w:rsidP="00A26693">
      <w:r>
        <w:t xml:space="preserve">- </w:t>
      </w:r>
      <w:r w:rsidRPr="00A26693">
        <w:t>¿El contenido debe ser importado desde otro sitio? ¿Desde dónde?</w:t>
      </w:r>
    </w:p>
    <w:p w14:paraId="0613D190" w14:textId="6C0C6793" w:rsidR="00A26693" w:rsidRPr="00A26693" w:rsidRDefault="00A26693" w:rsidP="00A26693">
      <w:r w:rsidRPr="00A26693">
        <w:t>- ¿Necesitas entrenamiento para el uso de tu página Web, creación y publicación de contenido, etc.?</w:t>
      </w:r>
    </w:p>
    <w:p w14:paraId="415B46C5" w14:textId="203901C4" w:rsidR="00A26693" w:rsidRPr="00A26693" w:rsidRDefault="00A26693" w:rsidP="00A26693">
      <w:r>
        <w:t xml:space="preserve">- </w:t>
      </w:r>
      <w:r w:rsidRPr="00A26693">
        <w:t>¿Cuentas con galería de imágenes y fotos?</w:t>
      </w:r>
    </w:p>
    <w:p w14:paraId="65B6DC04" w14:textId="5E967E76" w:rsidR="00A26693" w:rsidRPr="00A26693" w:rsidRDefault="00A26693" w:rsidP="00A26693">
      <w:r>
        <w:lastRenderedPageBreak/>
        <w:t xml:space="preserve">- </w:t>
      </w:r>
      <w:r w:rsidRPr="00A26693">
        <w:t>¿Tu sitio debe incluir algún vídeo?</w:t>
      </w:r>
    </w:p>
    <w:p w14:paraId="5AB7D046" w14:textId="2A08F28A" w:rsidR="00A26693" w:rsidRPr="00A26693" w:rsidRDefault="00A26693" w:rsidP="00A26693">
      <w:r>
        <w:t xml:space="preserve">- </w:t>
      </w:r>
      <w:r w:rsidRPr="00A26693">
        <w:t>¿Deseas </w:t>
      </w:r>
      <w:hyperlink r:id="rId9" w:tgtFrame="_blank" w:history="1">
        <w:r w:rsidRPr="00A26693">
          <w:t>instalar un sistema de chat en el sitio web</w:t>
        </w:r>
      </w:hyperlink>
      <w:r w:rsidRPr="00A26693">
        <w:t>?</w:t>
      </w:r>
    </w:p>
    <w:p w14:paraId="703C4435" w14:textId="1745CFB9" w:rsidR="00A26693" w:rsidRPr="00A26693" w:rsidRDefault="00A26693" w:rsidP="00A26693">
      <w:r>
        <w:t xml:space="preserve">- </w:t>
      </w:r>
      <w:r w:rsidRPr="00A26693">
        <w:t>¿Cuentas con algún otro formato de contenido que desee incluir en su sitio? (PDF, etc.)</w:t>
      </w:r>
    </w:p>
    <w:p w14:paraId="5311962C" w14:textId="39D70A5E" w:rsidR="00A26693" w:rsidRPr="00A26693" w:rsidRDefault="00A26693" w:rsidP="00A26693">
      <w:r>
        <w:t xml:space="preserve">- </w:t>
      </w:r>
      <w:r w:rsidRPr="00A26693">
        <w:t>¿Necesitas que tu sitio soporte distintos idiomas?</w:t>
      </w:r>
    </w:p>
    <w:p w14:paraId="64BAE5A2" w14:textId="1455781B" w:rsidR="00A26693" w:rsidRPr="00A26693" w:rsidRDefault="00A26693" w:rsidP="00A26693">
      <w:r>
        <w:t xml:space="preserve">- </w:t>
      </w:r>
      <w:r w:rsidRPr="00A26693">
        <w:t>¿Tienes alguna preferencia por CMS (sistemas de gestión de contenidos, como WordPress)?</w:t>
      </w:r>
    </w:p>
    <w:p w14:paraId="710854E9" w14:textId="04882537" w:rsidR="00A26693" w:rsidRPr="00A26693" w:rsidRDefault="00A26693" w:rsidP="00A26693">
      <w:r>
        <w:t xml:space="preserve">- </w:t>
      </w:r>
      <w:r w:rsidRPr="00A26693">
        <w:t>¿Necesitas distintos niveles de acceso?</w:t>
      </w:r>
    </w:p>
    <w:p w14:paraId="67AE5F69" w14:textId="0AA49C93" w:rsidR="00A26693" w:rsidRPr="00A26693" w:rsidRDefault="00A26693" w:rsidP="00A26693">
      <w:r>
        <w:t xml:space="preserve">- </w:t>
      </w:r>
      <w:r w:rsidRPr="00A26693">
        <w:t>¿Deseas incluir un blog o un foro?</w:t>
      </w:r>
    </w:p>
    <w:p w14:paraId="278F2739" w14:textId="63BBC3F4" w:rsidR="00A26693" w:rsidRPr="00A26693" w:rsidRDefault="00A26693" w:rsidP="00A26693">
      <w:r>
        <w:t xml:space="preserve">- </w:t>
      </w:r>
      <w:r w:rsidRPr="00A26693">
        <w:t>¿Los usuarios se registrarán en su página?</w:t>
      </w:r>
    </w:p>
    <w:p w14:paraId="39E074A6" w14:textId="3E8AA254" w:rsidR="00A26693" w:rsidRPr="00A26693" w:rsidRDefault="00A26693" w:rsidP="00A26693">
      <w:r>
        <w:t xml:space="preserve">- </w:t>
      </w:r>
      <w:r w:rsidRPr="00A26693">
        <w:t>¿Necesitas funcionalidades para compartir contenido en redes sociales?</w:t>
      </w:r>
    </w:p>
    <w:p w14:paraId="72E7CDF5" w14:textId="09C21562" w:rsidR="00A26693" w:rsidRPr="00A26693" w:rsidRDefault="00A26693" w:rsidP="00A26693">
      <w:r>
        <w:t xml:space="preserve">- </w:t>
      </w:r>
      <w:r w:rsidRPr="00A26693">
        <w:t>¿Necesitas formularios de contacto? ¿Cuántos? ¿Con que fin?</w:t>
      </w:r>
    </w:p>
    <w:p w14:paraId="41D51F0C" w14:textId="52E1551D" w:rsidR="00A26693" w:rsidRPr="00A26693" w:rsidRDefault="00A26693" w:rsidP="00A26693">
      <w:r>
        <w:t xml:space="preserve">- </w:t>
      </w:r>
      <w:r w:rsidRPr="00A26693">
        <w:t>¿Necesitas integrar alguna aplicación a su sitio Web?</w:t>
      </w:r>
    </w:p>
    <w:p w14:paraId="2814F0B1" w14:textId="58D4ABA3" w:rsidR="00A26693" w:rsidRPr="00A26693" w:rsidRDefault="00A26693" w:rsidP="00A26693">
      <w:r>
        <w:t xml:space="preserve">- </w:t>
      </w:r>
      <w:r w:rsidRPr="00A26693">
        <w:t>¿Qué información debe estar siempre visible?</w:t>
      </w:r>
    </w:p>
    <w:p w14:paraId="46628E44" w14:textId="5AD2256A" w:rsidR="00A26693" w:rsidRPr="00A26693" w:rsidRDefault="00A26693" w:rsidP="00A26693">
      <w:r>
        <w:t xml:space="preserve">- </w:t>
      </w:r>
      <w:r w:rsidRPr="00A26693">
        <w:t>¿Qué información debe ser enfatizada?</w:t>
      </w:r>
    </w:p>
    <w:p w14:paraId="4DF8A9FC" w14:textId="49BC6A3E" w:rsidR="00A26693" w:rsidRPr="00A26693" w:rsidRDefault="00A26693" w:rsidP="00A26693">
      <w:r>
        <w:t xml:space="preserve">- </w:t>
      </w:r>
      <w:r w:rsidRPr="00A26693">
        <w:t>¿Necesitas un buscador interno?</w:t>
      </w:r>
    </w:p>
    <w:p w14:paraId="579DF5DF" w14:textId="5127CA06" w:rsidR="00A26693" w:rsidRPr="00A26693" w:rsidRDefault="00A26693" w:rsidP="00A26693">
      <w:r>
        <w:t xml:space="preserve">- </w:t>
      </w:r>
      <w:r w:rsidRPr="00A26693">
        <w:t>¿Ofrecerás publicidad? ¿Qué espacios necesitan ser creados?</w:t>
      </w:r>
    </w:p>
    <w:p w14:paraId="3AD607C4" w14:textId="150D3789" w:rsidR="00DA47DC" w:rsidRPr="00A26693" w:rsidRDefault="00A26693" w:rsidP="00A26693">
      <w:r>
        <w:t xml:space="preserve">- </w:t>
      </w:r>
      <w:r w:rsidRPr="00A26693">
        <w:t>¿Para cuándo necesitas tu sitio terminado?</w:t>
      </w:r>
    </w:p>
    <w:p w14:paraId="566E9879" w14:textId="499D9ADD" w:rsidR="00A26693" w:rsidRPr="004B1605" w:rsidRDefault="00DF13E4" w:rsidP="004B1605">
      <w:pPr>
        <w:pStyle w:val="Ttulo2"/>
        <w:rPr>
          <w:b/>
          <w:bCs/>
          <w:color w:val="auto"/>
          <w:sz w:val="24"/>
          <w:szCs w:val="24"/>
        </w:rPr>
      </w:pPr>
      <w:bookmarkStart w:id="3" w:name="_Toc148464877"/>
      <w:r w:rsidRPr="004B1605">
        <w:rPr>
          <w:b/>
          <w:bCs/>
          <w:color w:val="auto"/>
          <w:sz w:val="24"/>
          <w:szCs w:val="24"/>
        </w:rPr>
        <w:t>Documentación:</w:t>
      </w:r>
      <w:bookmarkEnd w:id="3"/>
    </w:p>
    <w:p w14:paraId="3C34BAA3" w14:textId="4DA3018E" w:rsidR="00553948" w:rsidRDefault="00553948" w:rsidP="00DF65A2">
      <w:r>
        <w:t xml:space="preserve">La documentación sobre las preguntas </w:t>
      </w:r>
      <w:r w:rsidR="00425B11">
        <w:t>ha sido obtenida del siguiente artículo:</w:t>
      </w:r>
    </w:p>
    <w:p w14:paraId="15FEEC4B" w14:textId="6DACC0B6" w:rsidR="00425B11" w:rsidRDefault="005B2A80" w:rsidP="00DF65A2">
      <w:hyperlink r:id="rId10" w:history="1">
        <w:r w:rsidR="00425B11" w:rsidRPr="00A626DD">
          <w:rPr>
            <w:rStyle w:val="Hipervnculo"/>
          </w:rPr>
          <w:t>https://www.xplora.eu/preguntas-a-cliente-antes-disenar-web/?classId=78b2619f-6fbc-48bc-878e-9942f99702f6</w:t>
        </w:r>
      </w:hyperlink>
    </w:p>
    <w:p w14:paraId="6B23F76D" w14:textId="6461014C" w:rsidR="002C067C" w:rsidRDefault="002C067C">
      <w:r>
        <w:br w:type="page"/>
      </w:r>
    </w:p>
    <w:p w14:paraId="6BA7A59A" w14:textId="53870192" w:rsidR="0041598D" w:rsidRPr="005437C1" w:rsidRDefault="00F00317" w:rsidP="005437C1">
      <w:pPr>
        <w:pStyle w:val="Ttulo1"/>
        <w:rPr>
          <w:b/>
          <w:bCs/>
          <w:color w:val="auto"/>
          <w:sz w:val="28"/>
          <w:szCs w:val="28"/>
        </w:rPr>
      </w:pPr>
      <w:bookmarkStart w:id="4" w:name="_Toc148464878"/>
      <w:r w:rsidRPr="00674896">
        <w:rPr>
          <w:b/>
          <w:bCs/>
          <w:color w:val="auto"/>
          <w:sz w:val="28"/>
          <w:szCs w:val="28"/>
        </w:rPr>
        <w:lastRenderedPageBreak/>
        <w:t>Presupuesto de una página web: ¿qué lo determina?</w:t>
      </w:r>
      <w:bookmarkEnd w:id="4"/>
    </w:p>
    <w:p w14:paraId="644BB932" w14:textId="165FEB39" w:rsidR="0041598D" w:rsidRDefault="007A6AD9" w:rsidP="00DF65A2">
      <w:r>
        <w:t xml:space="preserve">Para conocer el presupuesto de una página web </w:t>
      </w:r>
      <w:r w:rsidR="00161197">
        <w:t xml:space="preserve">no es una respuesta fácil ya que </w:t>
      </w:r>
      <w:r w:rsidR="00CE086A">
        <w:t>varía</w:t>
      </w:r>
      <w:r w:rsidR="00161197">
        <w:t xml:space="preserve"> de muchas cosas</w:t>
      </w:r>
      <w:r w:rsidR="0082477A">
        <w:t xml:space="preserve">, vamos a ir viendo que factores influyen en este y de </w:t>
      </w:r>
      <w:r w:rsidR="009861BD">
        <w:t>qué</w:t>
      </w:r>
      <w:r w:rsidR="0082477A">
        <w:t xml:space="preserve"> forma.</w:t>
      </w:r>
    </w:p>
    <w:p w14:paraId="2149C033" w14:textId="77777777" w:rsidR="005437C1" w:rsidRDefault="005437C1" w:rsidP="00DF65A2"/>
    <w:p w14:paraId="505A85A9" w14:textId="67590511" w:rsidR="0082477A" w:rsidRPr="009861BD" w:rsidRDefault="0082477A" w:rsidP="009861BD">
      <w:pPr>
        <w:pStyle w:val="Ttulo2"/>
        <w:rPr>
          <w:b/>
          <w:bCs/>
          <w:color w:val="auto"/>
          <w:sz w:val="24"/>
          <w:szCs w:val="24"/>
        </w:rPr>
      </w:pPr>
      <w:bookmarkStart w:id="5" w:name="_Toc148464879"/>
      <w:r w:rsidRPr="009861BD">
        <w:rPr>
          <w:b/>
          <w:bCs/>
          <w:color w:val="auto"/>
          <w:sz w:val="24"/>
          <w:szCs w:val="24"/>
        </w:rPr>
        <w:t>Tipo de página web:</w:t>
      </w:r>
      <w:bookmarkEnd w:id="5"/>
    </w:p>
    <w:p w14:paraId="322AC11F" w14:textId="38A63A25" w:rsidR="005D4A7B" w:rsidRDefault="007D07E6" w:rsidP="00DF65A2">
      <w:r>
        <w:t xml:space="preserve">Antes de dar cualquier presupuesto, hay que tener claro que tipo de página queremos ya que orientaremos el trabajo </w:t>
      </w:r>
      <w:r w:rsidR="00EC1240">
        <w:t>al diseño web o al desarrollo web</w:t>
      </w:r>
      <w:r w:rsidR="00A55569">
        <w:t xml:space="preserve">. La diferencia entre estos dos es que el diseño es la parte más visual y gráfica </w:t>
      </w:r>
      <w:r w:rsidR="00F411D9">
        <w:t xml:space="preserve">utilizando </w:t>
      </w:r>
      <w:r w:rsidR="009E453B">
        <w:t>una serie de herramientas ya existentes y juntándolas para dar con el resultado deseado</w:t>
      </w:r>
      <w:r w:rsidR="00AE431C">
        <w:t xml:space="preserve">, un ejemplo de esto sería el conocido WordPress. En </w:t>
      </w:r>
      <w:proofErr w:type="gramStart"/>
      <w:r w:rsidR="00AE431C">
        <w:t>cambio</w:t>
      </w:r>
      <w:proofErr w:type="gramEnd"/>
      <w:r w:rsidR="00AE431C">
        <w:t xml:space="preserve"> el desarrollo </w:t>
      </w:r>
      <w:r w:rsidR="00D23A63">
        <w:t xml:space="preserve">implica programación a medida, pudiendo ser a pequeña </w:t>
      </w:r>
      <w:r w:rsidR="008C7792">
        <w:t>escala</w:t>
      </w:r>
      <w:r w:rsidR="00D23A63">
        <w:t xml:space="preserve"> para añadir un plugin a mayores</w:t>
      </w:r>
      <w:r w:rsidR="001318A4">
        <w:t xml:space="preserve"> que hay que </w:t>
      </w:r>
      <w:r w:rsidR="008C7792">
        <w:t>crearlo o a gran escala</w:t>
      </w:r>
      <w:r w:rsidR="003D5C81">
        <w:t xml:space="preserve"> realizando la web de arriba debajo de forma personalizada.</w:t>
      </w:r>
    </w:p>
    <w:p w14:paraId="62B5AB7A" w14:textId="3AF4A881" w:rsidR="0094200A" w:rsidRPr="005D4A7B" w:rsidRDefault="0094200A" w:rsidP="005D4A7B">
      <w:pPr>
        <w:pStyle w:val="Ttulo2"/>
        <w:rPr>
          <w:b/>
          <w:bCs/>
          <w:color w:val="auto"/>
          <w:sz w:val="24"/>
          <w:szCs w:val="24"/>
        </w:rPr>
      </w:pPr>
      <w:bookmarkStart w:id="6" w:name="_Toc148464880"/>
      <w:r w:rsidRPr="005D4A7B">
        <w:rPr>
          <w:b/>
          <w:bCs/>
          <w:color w:val="auto"/>
          <w:sz w:val="24"/>
          <w:szCs w:val="24"/>
        </w:rPr>
        <w:t>El tema de las funcionalidades:</w:t>
      </w:r>
      <w:bookmarkEnd w:id="6"/>
    </w:p>
    <w:p w14:paraId="4DFC89F2" w14:textId="77777777" w:rsidR="00240BB3" w:rsidRDefault="00E26ACC" w:rsidP="00DF65A2">
      <w:r>
        <w:t>El precio de una página esta influenciado por su cometido</w:t>
      </w:r>
      <w:r w:rsidR="00050129">
        <w:t xml:space="preserve">, existiendo 3 tipos de webs </w:t>
      </w:r>
      <w:r w:rsidR="00A67462">
        <w:t>generalistas que trabajan funcionalidades distintas</w:t>
      </w:r>
      <w:r w:rsidR="00240BB3">
        <w:t>:</w:t>
      </w:r>
    </w:p>
    <w:p w14:paraId="2F72BB4C" w14:textId="3C231E6F" w:rsidR="008322A1" w:rsidRDefault="00240BB3" w:rsidP="008322A1">
      <w:pPr>
        <w:pStyle w:val="Prrafodelista"/>
        <w:numPr>
          <w:ilvl w:val="0"/>
          <w:numId w:val="6"/>
        </w:numPr>
      </w:pPr>
      <w:r w:rsidRPr="006A288F">
        <w:rPr>
          <w:i/>
          <w:iCs/>
          <w:u w:val="single"/>
        </w:rPr>
        <w:t>Web</w:t>
      </w:r>
      <w:r w:rsidR="008C7792" w:rsidRPr="006A288F">
        <w:rPr>
          <w:i/>
          <w:iCs/>
          <w:u w:val="single"/>
        </w:rPr>
        <w:t xml:space="preserve"> </w:t>
      </w:r>
      <w:r w:rsidRPr="006A288F">
        <w:rPr>
          <w:i/>
          <w:iCs/>
          <w:u w:val="single"/>
        </w:rPr>
        <w:t>corporativa</w:t>
      </w:r>
      <w:r>
        <w:t>:</w:t>
      </w:r>
      <w:r w:rsidR="003C1982">
        <w:t xml:space="preserve"> </w:t>
      </w:r>
      <w:r w:rsidR="003C1982" w:rsidRPr="003C1982">
        <w:t>se la conoce como web básica pues se trata de una tarjeta de visita cuyo mayor logro técnico es el envío de un formulario de contacto.</w:t>
      </w:r>
    </w:p>
    <w:p w14:paraId="01F5B951" w14:textId="7AA22B38" w:rsidR="008322A1" w:rsidRDefault="008322A1" w:rsidP="00240BB3">
      <w:pPr>
        <w:pStyle w:val="Prrafodelista"/>
        <w:numPr>
          <w:ilvl w:val="0"/>
          <w:numId w:val="6"/>
        </w:numPr>
      </w:pPr>
      <w:r w:rsidRPr="006A288F">
        <w:rPr>
          <w:i/>
          <w:iCs/>
          <w:u w:val="single"/>
        </w:rPr>
        <w:t>Tienda online</w:t>
      </w:r>
      <w:r w:rsidRPr="006A288F">
        <w:rPr>
          <w:i/>
          <w:iCs/>
        </w:rPr>
        <w:t>:</w:t>
      </w:r>
      <w:r w:rsidR="00524B3E">
        <w:t xml:space="preserve"> </w:t>
      </w:r>
      <w:r w:rsidR="00524B3E" w:rsidRPr="00524B3E">
        <w:t>con funcionalidades propias de un E-</w:t>
      </w:r>
      <w:proofErr w:type="spellStart"/>
      <w:r w:rsidR="00524B3E" w:rsidRPr="00524B3E">
        <w:t>commerce</w:t>
      </w:r>
      <w:proofErr w:type="spellEnd"/>
      <w:r w:rsidR="00524B3E" w:rsidRPr="00524B3E">
        <w:t>. Incluso más allá de la propia venta online. Por ejemplo, gestión de cupones, de varias monedas o programas de fidelización.</w:t>
      </w:r>
    </w:p>
    <w:p w14:paraId="2335A2E4" w14:textId="3EF49A58" w:rsidR="008322A1" w:rsidRDefault="008322A1" w:rsidP="00240BB3">
      <w:pPr>
        <w:pStyle w:val="Prrafodelista"/>
        <w:numPr>
          <w:ilvl w:val="0"/>
          <w:numId w:val="6"/>
        </w:numPr>
      </w:pPr>
      <w:r w:rsidRPr="006A288F">
        <w:rPr>
          <w:i/>
          <w:iCs/>
          <w:u w:val="single"/>
        </w:rPr>
        <w:t>Catálogo de productos</w:t>
      </w:r>
      <w:r w:rsidRPr="006A288F">
        <w:rPr>
          <w:i/>
          <w:iCs/>
        </w:rPr>
        <w:t>:</w:t>
      </w:r>
      <w:r w:rsidR="00524B3E">
        <w:t xml:space="preserve"> </w:t>
      </w:r>
      <w:r w:rsidR="00524B3E" w:rsidRPr="00524B3E">
        <w:t xml:space="preserve">este tipo de web es para empresas que quieren mostrar su </w:t>
      </w:r>
      <w:proofErr w:type="gramStart"/>
      <w:r w:rsidR="00524B3E" w:rsidRPr="00524B3E">
        <w:t>oferta</w:t>
      </w:r>
      <w:proofErr w:type="gramEnd"/>
      <w:r w:rsidR="00524B3E" w:rsidRPr="00524B3E">
        <w:t xml:space="preserve"> pero sin hacer venta online. Aquí la ficha de producto tiene su propio formulario.</w:t>
      </w:r>
    </w:p>
    <w:p w14:paraId="6E79D411" w14:textId="68AFB77D" w:rsidR="0041598D" w:rsidRDefault="006922BE" w:rsidP="00DF65A2">
      <w:r>
        <w:t xml:space="preserve">A parte de las mencionadas anteriormente </w:t>
      </w:r>
      <w:r w:rsidR="002C5AA4">
        <w:t>existen</w:t>
      </w:r>
      <w:r>
        <w:t xml:space="preserve"> otros tipos de páginas que también marcan </w:t>
      </w:r>
      <w:r w:rsidR="00CE086A">
        <w:t>cuánto</w:t>
      </w:r>
      <w:r>
        <w:t xml:space="preserve"> c</w:t>
      </w:r>
      <w:r w:rsidR="00C90302">
        <w:t xml:space="preserve">uesta hacerlas como las plataformas e-learning, </w:t>
      </w:r>
      <w:r w:rsidR="002C5AA4">
        <w:t>extranet</w:t>
      </w:r>
      <w:r w:rsidR="00C90302">
        <w:t xml:space="preserve">, </w:t>
      </w:r>
      <w:proofErr w:type="spellStart"/>
      <w:r w:rsidR="002C5AA4">
        <w:t>one</w:t>
      </w:r>
      <w:proofErr w:type="spellEnd"/>
      <w:r w:rsidR="002C5AA4">
        <w:t xml:space="preserve"> </w:t>
      </w:r>
      <w:proofErr w:type="spellStart"/>
      <w:r w:rsidR="002C5AA4">
        <w:t>pages</w:t>
      </w:r>
      <w:proofErr w:type="spellEnd"/>
      <w:r w:rsidR="002C5AA4">
        <w:t>, etc.</w:t>
      </w:r>
    </w:p>
    <w:p w14:paraId="125533D7" w14:textId="3A98F4EA" w:rsidR="00C43F34" w:rsidRDefault="00C43F34" w:rsidP="005D4A7B">
      <w:pPr>
        <w:pStyle w:val="Ttulo2"/>
        <w:rPr>
          <w:b/>
          <w:bCs/>
          <w:color w:val="auto"/>
          <w:sz w:val="24"/>
          <w:szCs w:val="24"/>
        </w:rPr>
      </w:pPr>
      <w:bookmarkStart w:id="7" w:name="_Toc148464881"/>
      <w:r w:rsidRPr="005D4A7B">
        <w:rPr>
          <w:b/>
          <w:bCs/>
          <w:color w:val="auto"/>
          <w:sz w:val="24"/>
          <w:szCs w:val="24"/>
        </w:rPr>
        <w:t xml:space="preserve">¿Quién diseñara la </w:t>
      </w:r>
      <w:r w:rsidR="00552D26" w:rsidRPr="005D4A7B">
        <w:rPr>
          <w:b/>
          <w:bCs/>
          <w:color w:val="auto"/>
          <w:sz w:val="24"/>
          <w:szCs w:val="24"/>
        </w:rPr>
        <w:t>web</w:t>
      </w:r>
      <w:r w:rsidRPr="005D4A7B">
        <w:rPr>
          <w:b/>
          <w:bCs/>
          <w:color w:val="auto"/>
          <w:sz w:val="24"/>
          <w:szCs w:val="24"/>
        </w:rPr>
        <w:t>?</w:t>
      </w:r>
      <w:bookmarkEnd w:id="7"/>
    </w:p>
    <w:p w14:paraId="5C1F4CD0" w14:textId="310F20EC" w:rsidR="00F42241" w:rsidRPr="00F42241" w:rsidRDefault="00F42241" w:rsidP="00F42241">
      <w:r>
        <w:t xml:space="preserve">Dependiendo de quien se ocupe del diseño de la página el precio </w:t>
      </w:r>
      <w:r w:rsidR="00044798">
        <w:t>variará, siendo este el factor que más varia en el precio final del presupuesto:</w:t>
      </w:r>
    </w:p>
    <w:p w14:paraId="13BD9ECC" w14:textId="669F62B9" w:rsidR="00552D26" w:rsidRPr="005D4A7B" w:rsidRDefault="00361357" w:rsidP="0041598D">
      <w:pPr>
        <w:pStyle w:val="Ttulo3"/>
        <w:rPr>
          <w:b/>
          <w:bCs/>
        </w:rPr>
      </w:pPr>
      <w:bookmarkStart w:id="8" w:name="_Toc148464882"/>
      <w:r w:rsidRPr="00044798">
        <w:rPr>
          <w:b/>
          <w:bCs/>
          <w:color w:val="auto"/>
        </w:rPr>
        <w:t>- Tu mismo</w:t>
      </w:r>
      <w:r w:rsidR="005D4A7B" w:rsidRPr="00044798">
        <w:rPr>
          <w:b/>
          <w:bCs/>
          <w:color w:val="auto"/>
        </w:rPr>
        <w:t>:</w:t>
      </w:r>
      <w:bookmarkEnd w:id="8"/>
    </w:p>
    <w:p w14:paraId="39361BD5" w14:textId="77484F4A" w:rsidR="005D4A7B" w:rsidRDefault="006B10BF" w:rsidP="005D4A7B">
      <w:r>
        <w:t xml:space="preserve">No es lo más recomendable </w:t>
      </w:r>
      <w:r w:rsidR="0064550E">
        <w:t xml:space="preserve">ya que el tiempo que te llevaría lograr una página profesional y los fallos que cometerías en el proceso </w:t>
      </w:r>
      <w:r w:rsidR="00C02257">
        <w:t xml:space="preserve">no saldría rentable el costo. Sin embargo, si se trata de un proyecto en el que no tienes presupuesto </w:t>
      </w:r>
      <w:r w:rsidR="00D1223E">
        <w:t>sería recomendable.</w:t>
      </w:r>
    </w:p>
    <w:p w14:paraId="14920B7A" w14:textId="0B9B4B2C" w:rsidR="00361357" w:rsidRPr="00044798" w:rsidRDefault="00361357" w:rsidP="0041598D">
      <w:pPr>
        <w:pStyle w:val="Ttulo3"/>
        <w:rPr>
          <w:b/>
          <w:bCs/>
          <w:color w:val="auto"/>
        </w:rPr>
      </w:pPr>
      <w:bookmarkStart w:id="9" w:name="_Toc148464883"/>
      <w:r w:rsidRPr="00044798">
        <w:rPr>
          <w:b/>
          <w:bCs/>
          <w:color w:val="auto"/>
        </w:rPr>
        <w:t>- Un conocido “que entiende”</w:t>
      </w:r>
      <w:r w:rsidR="005D4A7B" w:rsidRPr="00044798">
        <w:rPr>
          <w:b/>
          <w:bCs/>
          <w:color w:val="auto"/>
        </w:rPr>
        <w:t>:</w:t>
      </w:r>
      <w:bookmarkEnd w:id="9"/>
    </w:p>
    <w:p w14:paraId="2065EC83" w14:textId="71B9011E" w:rsidR="005D4A7B" w:rsidRDefault="00131FB1" w:rsidP="005D4A7B">
      <w:r>
        <w:t xml:space="preserve">La opción menos recomendable, ya que </w:t>
      </w:r>
      <w:r w:rsidR="005B1CDC">
        <w:t>das a entender que no valoras tu página y que la consideras más un gasto que una inversión.</w:t>
      </w:r>
    </w:p>
    <w:p w14:paraId="05D1005F" w14:textId="5F9F830A" w:rsidR="00361357" w:rsidRPr="00044798" w:rsidRDefault="00361357" w:rsidP="0041598D">
      <w:pPr>
        <w:pStyle w:val="Ttulo3"/>
        <w:rPr>
          <w:b/>
          <w:bCs/>
          <w:color w:val="auto"/>
        </w:rPr>
      </w:pPr>
      <w:bookmarkStart w:id="10" w:name="_Toc148464884"/>
      <w:r w:rsidRPr="00044798">
        <w:rPr>
          <w:b/>
          <w:bCs/>
          <w:color w:val="auto"/>
        </w:rPr>
        <w:t>-</w:t>
      </w:r>
      <w:r w:rsidR="00863BBA" w:rsidRPr="00044798">
        <w:rPr>
          <w:b/>
          <w:bCs/>
          <w:color w:val="auto"/>
        </w:rPr>
        <w:t xml:space="preserve"> Un freelance</w:t>
      </w:r>
      <w:r w:rsidR="005D4A7B" w:rsidRPr="00044798">
        <w:rPr>
          <w:b/>
          <w:bCs/>
          <w:color w:val="auto"/>
        </w:rPr>
        <w:t>:</w:t>
      </w:r>
      <w:bookmarkEnd w:id="10"/>
    </w:p>
    <w:p w14:paraId="07B3F393" w14:textId="2AA65127" w:rsidR="005D4A7B" w:rsidRDefault="006D6722" w:rsidP="005D4A7B">
      <w:r>
        <w:t xml:space="preserve">Se trata de un autónomo que se dedica </w:t>
      </w:r>
      <w:r w:rsidR="00D37B71">
        <w:t>profesionalmente al diseño de páginas web. Lo h</w:t>
      </w:r>
      <w:r w:rsidR="00075729">
        <w:t xml:space="preserve">abitual es que sus proyectos sean sencillos ya que se trata de una sola persona trabajando en un proyecto o </w:t>
      </w:r>
      <w:r w:rsidR="00046BE8">
        <w:t>a veces colabora con otros freelances</w:t>
      </w:r>
      <w:r w:rsidR="00E731B9">
        <w:t xml:space="preserve">, y por otra parte es que una persona se suele especializar en un </w:t>
      </w:r>
      <w:r w:rsidR="00E51168">
        <w:t>área</w:t>
      </w:r>
      <w:r w:rsidR="00E731B9">
        <w:t xml:space="preserve"> en concreto </w:t>
      </w:r>
      <w:r w:rsidR="00E51168">
        <w:t>y en otras no nos movemos tan bien.</w:t>
      </w:r>
    </w:p>
    <w:p w14:paraId="69732641" w14:textId="734054C8" w:rsidR="007335BE" w:rsidRDefault="007335BE" w:rsidP="005D4A7B">
      <w:r>
        <w:t xml:space="preserve">Una web </w:t>
      </w:r>
      <w:r w:rsidR="00837395">
        <w:t>corporativa desarrollada</w:t>
      </w:r>
      <w:r>
        <w:t xml:space="preserve"> por un freelance suele oscilar entre los 300</w:t>
      </w:r>
      <w:r w:rsidR="00837395">
        <w:t>€</w:t>
      </w:r>
      <w:r>
        <w:t>-1000</w:t>
      </w:r>
      <w:r w:rsidR="00837395">
        <w:t>€ y una tienda online entre los 1000€-1500€.</w:t>
      </w:r>
    </w:p>
    <w:p w14:paraId="0E47B90A" w14:textId="05730F59" w:rsidR="00361357" w:rsidRPr="00044798" w:rsidRDefault="00361357" w:rsidP="0041598D">
      <w:pPr>
        <w:pStyle w:val="Ttulo3"/>
        <w:rPr>
          <w:b/>
          <w:bCs/>
          <w:color w:val="auto"/>
        </w:rPr>
      </w:pPr>
      <w:bookmarkStart w:id="11" w:name="_Toc148464885"/>
      <w:r w:rsidRPr="00044798">
        <w:rPr>
          <w:b/>
          <w:bCs/>
          <w:color w:val="auto"/>
        </w:rPr>
        <w:lastRenderedPageBreak/>
        <w:t>-</w:t>
      </w:r>
      <w:r w:rsidR="00863BBA" w:rsidRPr="00044798">
        <w:rPr>
          <w:b/>
          <w:bCs/>
          <w:color w:val="auto"/>
        </w:rPr>
        <w:t xml:space="preserve"> Una agencia</w:t>
      </w:r>
      <w:r w:rsidR="005D4A7B" w:rsidRPr="00044798">
        <w:rPr>
          <w:b/>
          <w:bCs/>
          <w:color w:val="auto"/>
        </w:rPr>
        <w:t>:</w:t>
      </w:r>
      <w:bookmarkEnd w:id="11"/>
    </w:p>
    <w:p w14:paraId="4915C355" w14:textId="455C2C31" w:rsidR="00552D26" w:rsidRDefault="00E67607" w:rsidP="00DF65A2">
      <w:r>
        <w:t xml:space="preserve">Las ventajas de las agencias es que pueden llegarse a ocupar </w:t>
      </w:r>
      <w:r w:rsidR="00DE5432">
        <w:t>de proyectos más grandes</w:t>
      </w:r>
      <w:r w:rsidR="0043431E">
        <w:t xml:space="preserve"> o raros</w:t>
      </w:r>
      <w:r w:rsidR="00DE5432">
        <w:t xml:space="preserve"> ya que cuentan con más trabajadores y con ello pueden desarrollar perfiles más específicos y diferentes. </w:t>
      </w:r>
      <w:r w:rsidR="003D14E2">
        <w:t>Y si se tratara de una agencia pequeña la ventaja</w:t>
      </w:r>
      <w:r w:rsidR="005E600C">
        <w:t xml:space="preserve"> es el tarto cercano y directo con los clientes.</w:t>
      </w:r>
      <w:r w:rsidR="00D74795">
        <w:t xml:space="preserve"> Es muy recomendable trabajar con una agencia </w:t>
      </w:r>
      <w:r w:rsidR="007A3E56">
        <w:t>si le das mucha importancia a la parte digital de tu negocio y no tanto al presupuesto de una página web.</w:t>
      </w:r>
    </w:p>
    <w:p w14:paraId="194DD90B" w14:textId="1AE672E3" w:rsidR="005E600C" w:rsidRDefault="005E600C" w:rsidP="005E600C">
      <w:r>
        <w:t>Una web corporativa desarrollada por una agencia suele oscilar entre los 1500€-3000€ y una tienda online entre los 2000€-5000€.</w:t>
      </w:r>
    </w:p>
    <w:p w14:paraId="258677E8" w14:textId="77777777" w:rsidR="005E600C" w:rsidRDefault="005E600C" w:rsidP="00DF65A2"/>
    <w:p w14:paraId="5D7E85F8" w14:textId="0E5F520A" w:rsidR="00863BBA" w:rsidRPr="005D4A7B" w:rsidRDefault="00863BBA" w:rsidP="005D4A7B">
      <w:pPr>
        <w:pStyle w:val="Ttulo2"/>
        <w:rPr>
          <w:b/>
          <w:bCs/>
          <w:color w:val="auto"/>
          <w:sz w:val="24"/>
          <w:szCs w:val="24"/>
        </w:rPr>
      </w:pPr>
      <w:bookmarkStart w:id="12" w:name="_Toc148464886"/>
      <w:r w:rsidRPr="005D4A7B">
        <w:rPr>
          <w:b/>
          <w:bCs/>
          <w:color w:val="auto"/>
          <w:sz w:val="24"/>
          <w:szCs w:val="24"/>
        </w:rPr>
        <w:t>Otras variables que afectan al presupuesto:</w:t>
      </w:r>
      <w:bookmarkEnd w:id="12"/>
    </w:p>
    <w:p w14:paraId="6A3CB739" w14:textId="00DE06C1" w:rsidR="0090449D" w:rsidRDefault="00F00E82" w:rsidP="00DF65A2">
      <w:r>
        <w:t xml:space="preserve">Dentro de estas variables veremos </w:t>
      </w:r>
      <w:r w:rsidR="00A32588">
        <w:t xml:space="preserve">elementos que no forman parte propiamente del diseño de una web, </w:t>
      </w:r>
      <w:r w:rsidR="00AA6BB7">
        <w:t>se podrían prescindir de ellos siendo estos extras cuya misión es potenciar la página.</w:t>
      </w:r>
    </w:p>
    <w:p w14:paraId="7F7AB09E" w14:textId="2EFC1145" w:rsidR="0094663B" w:rsidRDefault="007206BA" w:rsidP="0094663B">
      <w:pPr>
        <w:pStyle w:val="Prrafodelista"/>
        <w:numPr>
          <w:ilvl w:val="0"/>
          <w:numId w:val="7"/>
        </w:numPr>
      </w:pPr>
      <w:r w:rsidRPr="00222499">
        <w:rPr>
          <w:i/>
          <w:iCs/>
          <w:u w:val="single"/>
        </w:rPr>
        <w:t>Dominio y alojamiento web</w:t>
      </w:r>
      <w:r>
        <w:t>.</w:t>
      </w:r>
      <w:r w:rsidR="00BD0EE8">
        <w:t xml:space="preserve"> </w:t>
      </w:r>
      <w:r w:rsidR="0094663B">
        <w:t>Toda página necesita un hosting y un nombre de dominio</w:t>
      </w:r>
      <w:r w:rsidR="008352AA">
        <w:t xml:space="preserve">. </w:t>
      </w:r>
      <w:r w:rsidR="00065F3F">
        <w:t>Los costes de un dominio suelen</w:t>
      </w:r>
      <w:r w:rsidR="008352AA">
        <w:t xml:space="preserve"> costar entre 10€ y 15€ al año</w:t>
      </w:r>
      <w:r w:rsidR="00F60EB5">
        <w:t>, y los de un buen alojamiento web ronda los 100€ anuales.</w:t>
      </w:r>
    </w:p>
    <w:p w14:paraId="212C1FB3" w14:textId="2D9EDAF4" w:rsidR="00EB4849" w:rsidRDefault="007206BA" w:rsidP="00EB4849">
      <w:pPr>
        <w:pStyle w:val="Prrafodelista"/>
        <w:numPr>
          <w:ilvl w:val="0"/>
          <w:numId w:val="7"/>
        </w:numPr>
      </w:pPr>
      <w:r w:rsidRPr="00222499">
        <w:rPr>
          <w:i/>
          <w:iCs/>
          <w:u w:val="single"/>
        </w:rPr>
        <w:t>Fotografías</w:t>
      </w:r>
      <w:r>
        <w:t>.</w:t>
      </w:r>
      <w:r w:rsidR="00BD0EE8">
        <w:t xml:space="preserve"> </w:t>
      </w:r>
      <w:r w:rsidR="00065F3F">
        <w:t xml:space="preserve">Las fotos </w:t>
      </w:r>
      <w:r w:rsidR="003A78A7">
        <w:t>son indispensables para causar una buena impresión y que los usuarios confíen en ti y en tu negocio.</w:t>
      </w:r>
      <w:r w:rsidR="00CB2BC4">
        <w:t xml:space="preserve"> Se pueden contar ya con </w:t>
      </w:r>
      <w:proofErr w:type="gramStart"/>
      <w:r w:rsidR="00CB2BC4">
        <w:t>fotografías</w:t>
      </w:r>
      <w:proofErr w:type="gramEnd"/>
      <w:r w:rsidR="00CB2BC4">
        <w:t xml:space="preserve"> </w:t>
      </w:r>
      <w:r w:rsidR="00255A74">
        <w:t xml:space="preserve">pero si no son profesionales se recomienda invertir en una sesión profesional, que oscilaría entre </w:t>
      </w:r>
      <w:r w:rsidR="001F7690">
        <w:t>los 300€ y 900€.</w:t>
      </w:r>
    </w:p>
    <w:p w14:paraId="22A3BA3A" w14:textId="21B710D3" w:rsidR="007206BA" w:rsidRDefault="007206BA" w:rsidP="007206BA">
      <w:pPr>
        <w:pStyle w:val="Prrafodelista"/>
        <w:numPr>
          <w:ilvl w:val="0"/>
          <w:numId w:val="7"/>
        </w:numPr>
      </w:pPr>
      <w:r w:rsidRPr="00222499">
        <w:rPr>
          <w:i/>
          <w:iCs/>
          <w:u w:val="single"/>
        </w:rPr>
        <w:t>Idiomas y traducciones</w:t>
      </w:r>
      <w:r>
        <w:t>.</w:t>
      </w:r>
      <w:r w:rsidR="00BD0EE8">
        <w:t xml:space="preserve"> </w:t>
      </w:r>
      <w:r w:rsidR="00F62ED9">
        <w:t xml:space="preserve">Se recomienda que la web </w:t>
      </w:r>
      <w:r w:rsidR="007122F4">
        <w:t>esté en los idiomas que hablen tus clientes, ya que aporta cercanía</w:t>
      </w:r>
      <w:r w:rsidR="007F3EF8">
        <w:t>. Siendo el inglés uno de los principales idiomas que habla todo el mundo.</w:t>
      </w:r>
      <w:r w:rsidR="00005B03">
        <w:t xml:space="preserve"> El precio de añadir un idioma dependerá también de la cantidad de textos</w:t>
      </w:r>
      <w:r w:rsidR="00BB3471">
        <w:t xml:space="preserve"> costando entre los 300€ y 500€.</w:t>
      </w:r>
    </w:p>
    <w:p w14:paraId="47BA95B2" w14:textId="5BE54191" w:rsidR="007206BA" w:rsidRDefault="007206BA" w:rsidP="007206BA">
      <w:pPr>
        <w:pStyle w:val="Prrafodelista"/>
        <w:numPr>
          <w:ilvl w:val="0"/>
          <w:numId w:val="7"/>
        </w:numPr>
      </w:pPr>
      <w:r w:rsidRPr="00222499">
        <w:rPr>
          <w:i/>
          <w:iCs/>
          <w:u w:val="single"/>
        </w:rPr>
        <w:t>Diseño gráfico</w:t>
      </w:r>
      <w:r>
        <w:t>.</w:t>
      </w:r>
      <w:r w:rsidR="00BD0EE8">
        <w:t xml:space="preserve"> </w:t>
      </w:r>
      <w:r w:rsidR="00803735">
        <w:t>Lo que principalmente se trabaja en este apartado es el diseño del logotipo</w:t>
      </w:r>
      <w:r w:rsidR="00017ADA">
        <w:t xml:space="preserve"> y si lo permite el presupuesto el manual de marca</w:t>
      </w:r>
      <w:r w:rsidR="00D80DCF">
        <w:t>, un documento en el que se explica cómo es la marca y sus diferentes elementos: logo, nombre</w:t>
      </w:r>
      <w:r w:rsidR="00C7105A">
        <w:t>, colores, tipografía, etc</w:t>
      </w:r>
      <w:r w:rsidR="00017ADA">
        <w:t>.</w:t>
      </w:r>
      <w:r w:rsidR="00C379B6">
        <w:t xml:space="preserve"> El precio del logotipo puede variar dependiendo del diseñador</w:t>
      </w:r>
      <w:r w:rsidR="00BA5DA0">
        <w:t>,</w:t>
      </w:r>
      <w:r w:rsidR="00C379B6">
        <w:t xml:space="preserve"> pero no te </w:t>
      </w:r>
      <w:r w:rsidR="00BA5DA0">
        <w:t>fíes</w:t>
      </w:r>
      <w:r w:rsidR="00C379B6">
        <w:t xml:space="preserve"> de un</w:t>
      </w:r>
      <w:r w:rsidR="00BA5DA0">
        <w:t>o que valga menos de 250€</w:t>
      </w:r>
      <w:r w:rsidR="00C7105A">
        <w:t xml:space="preserve"> y respecto al manual suele situarse en los 300€.</w:t>
      </w:r>
    </w:p>
    <w:p w14:paraId="6464564D" w14:textId="03FA81EE" w:rsidR="007206BA" w:rsidRDefault="007206BA" w:rsidP="007206BA">
      <w:pPr>
        <w:pStyle w:val="Prrafodelista"/>
        <w:numPr>
          <w:ilvl w:val="0"/>
          <w:numId w:val="7"/>
        </w:numPr>
      </w:pPr>
      <w:r w:rsidRPr="00222499">
        <w:rPr>
          <w:i/>
          <w:iCs/>
          <w:u w:val="single"/>
        </w:rPr>
        <w:t>Posicionamiento web o SEO</w:t>
      </w:r>
      <w:r>
        <w:t>.</w:t>
      </w:r>
      <w:r w:rsidR="00BD0EE8">
        <w:t xml:space="preserve"> </w:t>
      </w:r>
      <w:r w:rsidR="00292C93">
        <w:t xml:space="preserve">Puede que sea el extra más importante de toda página web a largo plazo, ya que </w:t>
      </w:r>
      <w:r w:rsidR="006C7405">
        <w:t>si no apareces entre los 10 primeros resultados de búsqueda no eres nadie.</w:t>
      </w:r>
      <w:r w:rsidR="0041149B">
        <w:t xml:space="preserve"> Una buena auditoria </w:t>
      </w:r>
      <w:r w:rsidR="00E66D5D">
        <w:t xml:space="preserve">SEO está en los 400€ y 600€, que no te asegurarán entrar entre los 10 </w:t>
      </w:r>
      <w:r w:rsidR="00823B1F">
        <w:t>primeros.</w:t>
      </w:r>
    </w:p>
    <w:p w14:paraId="36347A3B" w14:textId="628140DC" w:rsidR="007206BA" w:rsidRDefault="007206BA" w:rsidP="007206BA">
      <w:pPr>
        <w:pStyle w:val="Prrafodelista"/>
        <w:numPr>
          <w:ilvl w:val="0"/>
          <w:numId w:val="7"/>
        </w:numPr>
      </w:pPr>
      <w:r w:rsidRPr="00222499">
        <w:rPr>
          <w:i/>
          <w:iCs/>
          <w:u w:val="single"/>
        </w:rPr>
        <w:t>Textos web</w:t>
      </w:r>
      <w:r>
        <w:t>.</w:t>
      </w:r>
      <w:r w:rsidR="00BD0EE8">
        <w:t xml:space="preserve"> </w:t>
      </w:r>
      <w:r w:rsidR="003E31A4">
        <w:t xml:space="preserve">Google entiende únicamente de textos no de imágenes, sin estos no posicionas. </w:t>
      </w:r>
    </w:p>
    <w:p w14:paraId="2A89C22C" w14:textId="312CEC20" w:rsidR="007206BA" w:rsidRDefault="007206BA" w:rsidP="007206BA">
      <w:pPr>
        <w:pStyle w:val="Prrafodelista"/>
        <w:numPr>
          <w:ilvl w:val="0"/>
          <w:numId w:val="7"/>
        </w:numPr>
      </w:pPr>
      <w:r w:rsidRPr="00222499">
        <w:rPr>
          <w:i/>
          <w:iCs/>
          <w:u w:val="single"/>
        </w:rPr>
        <w:t xml:space="preserve">El tamaño de quien solicita saber </w:t>
      </w:r>
      <w:r w:rsidR="00BD6C5C" w:rsidRPr="00222499">
        <w:rPr>
          <w:i/>
          <w:iCs/>
          <w:u w:val="single"/>
        </w:rPr>
        <w:t>cuánto cuesta una web</w:t>
      </w:r>
      <w:r w:rsidR="00BD6C5C">
        <w:t>.</w:t>
      </w:r>
      <w:r w:rsidR="00BD0EE8">
        <w:t xml:space="preserve"> </w:t>
      </w:r>
      <w:r w:rsidR="00CC6AE8">
        <w:t xml:space="preserve">Es habitual no cobrar lo mismo a una autónomo que a una empresa </w:t>
      </w:r>
      <w:r w:rsidR="00DF2665">
        <w:t xml:space="preserve">ya que cuando alguien </w:t>
      </w:r>
      <w:r w:rsidR="00494003">
        <w:t>cuenta con un presupuesto amplio puedes dedicarle más tiempo al proyecto</w:t>
      </w:r>
      <w:r w:rsidR="004179A7">
        <w:t>.</w:t>
      </w:r>
    </w:p>
    <w:p w14:paraId="50A5648D" w14:textId="2A0B2078" w:rsidR="007206BA" w:rsidRDefault="00BD6C5C" w:rsidP="00DF65A2">
      <w:pPr>
        <w:pStyle w:val="Prrafodelista"/>
        <w:numPr>
          <w:ilvl w:val="0"/>
          <w:numId w:val="7"/>
        </w:numPr>
      </w:pPr>
      <w:r w:rsidRPr="00222499">
        <w:rPr>
          <w:i/>
          <w:iCs/>
          <w:u w:val="single"/>
        </w:rPr>
        <w:t xml:space="preserve">El proceso de diseño y el servicio </w:t>
      </w:r>
      <w:proofErr w:type="spellStart"/>
      <w:r w:rsidRPr="00222499">
        <w:rPr>
          <w:i/>
          <w:iCs/>
          <w:u w:val="single"/>
        </w:rPr>
        <w:t>post-entrega</w:t>
      </w:r>
      <w:proofErr w:type="spellEnd"/>
      <w:r>
        <w:t>.</w:t>
      </w:r>
      <w:r w:rsidR="00BD0EE8">
        <w:t xml:space="preserve"> </w:t>
      </w:r>
      <w:r w:rsidR="00516EC4">
        <w:t xml:space="preserve">La mejor forma de desarrollo de una página </w:t>
      </w:r>
      <w:r w:rsidR="00251A4A">
        <w:t xml:space="preserve">son las revisiones en las que das tu </w:t>
      </w:r>
      <w:proofErr w:type="spellStart"/>
      <w:r w:rsidR="00251A4A">
        <w:t>feedback</w:t>
      </w:r>
      <w:proofErr w:type="spellEnd"/>
      <w:r w:rsidR="00251A4A">
        <w:t xml:space="preserve"> </w:t>
      </w:r>
      <w:r w:rsidR="002D0AB2">
        <w:t>sobre</w:t>
      </w:r>
      <w:r w:rsidR="00AF5334">
        <w:t xml:space="preserve"> las </w:t>
      </w:r>
      <w:r w:rsidR="00755325">
        <w:t>fases de diseño</w:t>
      </w:r>
      <w:r w:rsidR="002D0AB2">
        <w:t>.</w:t>
      </w:r>
      <w:r w:rsidR="007A6A1C">
        <w:t xml:space="preserve"> </w:t>
      </w:r>
      <w:r w:rsidR="001D3F93">
        <w:t>También es bueno saber</w:t>
      </w:r>
      <w:r w:rsidR="0015220D">
        <w:t xml:space="preserve"> si se diseña usando una plantilla o un </w:t>
      </w:r>
      <w:proofErr w:type="spellStart"/>
      <w:r w:rsidR="0015220D">
        <w:t>framework</w:t>
      </w:r>
      <w:proofErr w:type="spellEnd"/>
      <w:r w:rsidR="00F076BA">
        <w:t xml:space="preserve">, siendo este último </w:t>
      </w:r>
      <w:r w:rsidR="00682FCF">
        <w:t>el mejor ya que es personalizable.</w:t>
      </w:r>
      <w:r w:rsidR="00593A86">
        <w:t xml:space="preserve"> Por </w:t>
      </w:r>
      <w:proofErr w:type="gramStart"/>
      <w:r w:rsidR="00593A86">
        <w:t xml:space="preserve">último </w:t>
      </w:r>
      <w:r w:rsidR="00916B1C">
        <w:t>,</w:t>
      </w:r>
      <w:proofErr w:type="gramEnd"/>
      <w:r w:rsidR="00916B1C">
        <w:t xml:space="preserve"> </w:t>
      </w:r>
      <w:r w:rsidR="00B53DD9">
        <w:t>el</w:t>
      </w:r>
      <w:r w:rsidR="00916B1C">
        <w:t xml:space="preserve"> servicio </w:t>
      </w:r>
      <w:proofErr w:type="spellStart"/>
      <w:r w:rsidR="00916B1C">
        <w:t>post-entrega</w:t>
      </w:r>
      <w:proofErr w:type="spellEnd"/>
      <w:r w:rsidR="00B53DD9">
        <w:t xml:space="preserve"> </w:t>
      </w:r>
      <w:r w:rsidR="00AB2424">
        <w:t xml:space="preserve">es la formación que recibirás </w:t>
      </w:r>
      <w:r w:rsidR="00C26EC6">
        <w:t xml:space="preserve">para la utilización de </w:t>
      </w:r>
      <w:r w:rsidR="0049004D">
        <w:t>esta</w:t>
      </w:r>
      <w:r w:rsidR="00C26EC6">
        <w:t>.</w:t>
      </w:r>
      <w:r w:rsidR="0049004D">
        <w:t xml:space="preserve"> </w:t>
      </w:r>
      <w:r w:rsidR="00C926D2">
        <w:t>Todos los puntos mencionados anteriormente</w:t>
      </w:r>
      <w:r w:rsidR="0049004D">
        <w:t xml:space="preserve"> suponen un mayor coste de </w:t>
      </w:r>
      <w:r w:rsidR="005437C1">
        <w:t>esta</w:t>
      </w:r>
      <w:r w:rsidR="0049004D">
        <w:t>.</w:t>
      </w:r>
    </w:p>
    <w:p w14:paraId="690F1B48" w14:textId="1604DF0F" w:rsidR="0090449D" w:rsidRPr="0090449D" w:rsidRDefault="0090449D" w:rsidP="0090449D">
      <w:pPr>
        <w:pStyle w:val="Ttulo2"/>
        <w:rPr>
          <w:b/>
          <w:bCs/>
          <w:color w:val="auto"/>
          <w:sz w:val="24"/>
          <w:szCs w:val="24"/>
        </w:rPr>
      </w:pPr>
      <w:bookmarkStart w:id="13" w:name="_Toc148464887"/>
      <w:r w:rsidRPr="0090449D">
        <w:rPr>
          <w:b/>
          <w:bCs/>
          <w:color w:val="auto"/>
          <w:sz w:val="24"/>
          <w:szCs w:val="24"/>
        </w:rPr>
        <w:lastRenderedPageBreak/>
        <w:t>Documentación:</w:t>
      </w:r>
      <w:bookmarkEnd w:id="13"/>
    </w:p>
    <w:p w14:paraId="34E1EB1D" w14:textId="55D1A23D" w:rsidR="00425B11" w:rsidRDefault="00425B11" w:rsidP="00DF65A2">
      <w:r>
        <w:t xml:space="preserve">La documentación sobre el presupuesto </w:t>
      </w:r>
      <w:r w:rsidR="00B178AA">
        <w:t>de una página web ha sido obtenido del siguiente artículo:</w:t>
      </w:r>
    </w:p>
    <w:p w14:paraId="3B60391E" w14:textId="2C25FC2D" w:rsidR="00B178AA" w:rsidRDefault="005B2A80" w:rsidP="00DF65A2">
      <w:hyperlink r:id="rId11" w:history="1">
        <w:r w:rsidR="00B178AA" w:rsidRPr="00A626DD">
          <w:rPr>
            <w:rStyle w:val="Hipervnculo"/>
          </w:rPr>
          <w:t>https://www.artilet.com/presupuesto-pagina-web/?classId=78b2619f-6fbc-48bc-878e-9942f99702f6</w:t>
        </w:r>
      </w:hyperlink>
    </w:p>
    <w:p w14:paraId="28F155EE" w14:textId="77777777" w:rsidR="00B178AA" w:rsidRDefault="00B178AA" w:rsidP="00DF65A2"/>
    <w:p w14:paraId="565A30EC" w14:textId="310B3EEC" w:rsidR="003A6482" w:rsidRDefault="00AC4DD1" w:rsidP="003A6482">
      <w:pPr>
        <w:pStyle w:val="Ttulo1"/>
        <w:rPr>
          <w:b/>
          <w:bCs/>
          <w:color w:val="auto"/>
          <w:sz w:val="28"/>
          <w:szCs w:val="28"/>
        </w:rPr>
      </w:pPr>
      <w:bookmarkStart w:id="14" w:name="_Toc148464888"/>
      <w:r w:rsidRPr="00AC4DD1">
        <w:rPr>
          <w:b/>
          <w:bCs/>
          <w:color w:val="auto"/>
          <w:sz w:val="28"/>
          <w:szCs w:val="28"/>
        </w:rPr>
        <w:t xml:space="preserve">Respuesta a las preguntas antes de diseñar la </w:t>
      </w:r>
      <w:r w:rsidR="00E7621B" w:rsidRPr="00AC4DD1">
        <w:rPr>
          <w:b/>
          <w:bCs/>
          <w:color w:val="auto"/>
          <w:sz w:val="28"/>
          <w:szCs w:val="28"/>
        </w:rPr>
        <w:t>página</w:t>
      </w:r>
      <w:r w:rsidRPr="00AC4DD1">
        <w:rPr>
          <w:b/>
          <w:bCs/>
          <w:color w:val="auto"/>
          <w:sz w:val="28"/>
          <w:szCs w:val="28"/>
        </w:rPr>
        <w:t xml:space="preserve"> web sobre mi empresa:</w:t>
      </w:r>
      <w:bookmarkEnd w:id="14"/>
    </w:p>
    <w:p w14:paraId="5CE597B6" w14:textId="31C37393" w:rsidR="003A6482" w:rsidRPr="003A6482" w:rsidRDefault="00075931" w:rsidP="00075931">
      <w:pPr>
        <w:jc w:val="center"/>
      </w:pPr>
      <w:r>
        <w:t>Preguntas Generales</w:t>
      </w:r>
    </w:p>
    <w:p w14:paraId="56BECF8C" w14:textId="77777777" w:rsidR="00062FD6" w:rsidRDefault="00062FD6" w:rsidP="00062FD6">
      <w:pPr>
        <w:spacing w:after="120" w:line="240" w:lineRule="auto"/>
        <w:rPr>
          <w:b/>
        </w:rPr>
      </w:pPr>
      <w:r>
        <w:rPr>
          <w:b/>
        </w:rPr>
        <w:t>¿Qué productos o servicios ofrece su empresa?</w:t>
      </w:r>
    </w:p>
    <w:p w14:paraId="4EE8DEF9" w14:textId="43E2CDC7" w:rsidR="00062FD6" w:rsidRPr="00062FD6" w:rsidRDefault="00062FD6" w:rsidP="00DF7F5D">
      <w:pPr>
        <w:spacing w:after="120" w:line="240" w:lineRule="auto"/>
        <w:rPr>
          <w:bCs/>
        </w:rPr>
      </w:pPr>
      <w:r>
        <w:rPr>
          <w:bCs/>
        </w:rPr>
        <w:t>Ofrezco servicios de alquiler de coches.</w:t>
      </w:r>
    </w:p>
    <w:p w14:paraId="5A1A2705" w14:textId="34196FF5" w:rsidR="00DF7F5D" w:rsidRDefault="00DF7F5D" w:rsidP="00DF7F5D">
      <w:pPr>
        <w:spacing w:after="120" w:line="240" w:lineRule="auto"/>
        <w:rPr>
          <w:b/>
        </w:rPr>
      </w:pPr>
      <w:r w:rsidRPr="007C3057">
        <w:rPr>
          <w:b/>
        </w:rPr>
        <w:t>¿Cuál es el propósito de la página?</w:t>
      </w:r>
    </w:p>
    <w:p w14:paraId="3857DCB5" w14:textId="77777777" w:rsidR="00DF7F5D" w:rsidRPr="00033FDC" w:rsidRDefault="00DF7F5D" w:rsidP="00DF7F5D">
      <w:pPr>
        <w:spacing w:after="120" w:line="240" w:lineRule="auto"/>
        <w:rPr>
          <w:bCs/>
        </w:rPr>
      </w:pPr>
      <w:r>
        <w:rPr>
          <w:bCs/>
        </w:rPr>
        <w:t>Ofrecer mi negocio a través de internet para obtener más clientes.</w:t>
      </w:r>
    </w:p>
    <w:p w14:paraId="1DBAE931" w14:textId="77777777" w:rsidR="00DF7F5D" w:rsidRDefault="00DF7F5D" w:rsidP="00DF7F5D">
      <w:pPr>
        <w:spacing w:after="120" w:line="240" w:lineRule="auto"/>
        <w:rPr>
          <w:b/>
        </w:rPr>
      </w:pPr>
      <w:r w:rsidRPr="007C3057">
        <w:rPr>
          <w:b/>
        </w:rPr>
        <w:t xml:space="preserve">¿Hay </w:t>
      </w:r>
      <w:r>
        <w:rPr>
          <w:b/>
        </w:rPr>
        <w:t>algo que diferencie a su</w:t>
      </w:r>
      <w:r w:rsidRPr="007C3057">
        <w:rPr>
          <w:b/>
        </w:rPr>
        <w:t xml:space="preserve"> empresa de las demás en el sector?</w:t>
      </w:r>
    </w:p>
    <w:p w14:paraId="2690C3AF" w14:textId="77777777" w:rsidR="00DF7F5D" w:rsidRPr="00033FDC" w:rsidRDefault="00DF7F5D" w:rsidP="00DF7F5D">
      <w:pPr>
        <w:spacing w:after="120" w:line="240" w:lineRule="auto"/>
        <w:rPr>
          <w:bCs/>
        </w:rPr>
      </w:pPr>
      <w:r>
        <w:rPr>
          <w:bCs/>
        </w:rPr>
        <w:t>Precios más competitivos y trato más cercano.</w:t>
      </w:r>
    </w:p>
    <w:p w14:paraId="15724982" w14:textId="77777777" w:rsidR="00DF7F5D" w:rsidRDefault="00DF7F5D" w:rsidP="00DF7F5D">
      <w:pPr>
        <w:spacing w:after="120" w:line="240" w:lineRule="auto"/>
        <w:rPr>
          <w:b/>
        </w:rPr>
      </w:pPr>
      <w:r>
        <w:rPr>
          <w:b/>
        </w:rPr>
        <w:t>¿Tiene usted algún competidor principal en línea?</w:t>
      </w:r>
    </w:p>
    <w:p w14:paraId="5C7AAE3B" w14:textId="77777777" w:rsidR="00DF7F5D" w:rsidRPr="00033FDC" w:rsidRDefault="00DF7F5D" w:rsidP="00DF7F5D">
      <w:pPr>
        <w:spacing w:after="120" w:line="240" w:lineRule="auto"/>
        <w:rPr>
          <w:bCs/>
        </w:rPr>
      </w:pPr>
      <w:r>
        <w:rPr>
          <w:bCs/>
        </w:rPr>
        <w:t>Si, varios.</w:t>
      </w:r>
    </w:p>
    <w:p w14:paraId="697AFB80" w14:textId="77777777" w:rsidR="00DF7F5D" w:rsidRDefault="00DF7F5D" w:rsidP="00DF7F5D">
      <w:pPr>
        <w:spacing w:after="120" w:line="240" w:lineRule="auto"/>
        <w:rPr>
          <w:b/>
        </w:rPr>
      </w:pPr>
      <w:r w:rsidRPr="007C3057">
        <w:rPr>
          <w:b/>
        </w:rPr>
        <w:t xml:space="preserve">¿Tiene alguna idea de cómo debería </w:t>
      </w:r>
      <w:r>
        <w:rPr>
          <w:b/>
        </w:rPr>
        <w:t>de verse su</w:t>
      </w:r>
      <w:r w:rsidRPr="007C3057">
        <w:rPr>
          <w:b/>
        </w:rPr>
        <w:t xml:space="preserve"> página web?</w:t>
      </w:r>
    </w:p>
    <w:p w14:paraId="2E0F572F" w14:textId="3B5C3328" w:rsidR="00DF7F5D" w:rsidRPr="00033FDC" w:rsidRDefault="00DF7F5D" w:rsidP="00DF7F5D">
      <w:pPr>
        <w:spacing w:after="120" w:line="240" w:lineRule="auto"/>
        <w:rPr>
          <w:bCs/>
        </w:rPr>
      </w:pPr>
      <w:r>
        <w:rPr>
          <w:bCs/>
        </w:rPr>
        <w:t>No tengo ninguna idea en específico, pero el formato que funciona es el mismo en casi todas las páginas de las mejores empresas de alquiler de coches. Así que la idea sería copiar la estructura e introducir alguna novedad que la diferencia de las demás.</w:t>
      </w:r>
    </w:p>
    <w:p w14:paraId="1D907F51" w14:textId="77777777" w:rsidR="00DF7F5D" w:rsidRDefault="00DF7F5D" w:rsidP="00DF7F5D">
      <w:pPr>
        <w:spacing w:after="120" w:line="240" w:lineRule="auto"/>
        <w:rPr>
          <w:b/>
        </w:rPr>
      </w:pPr>
      <w:r w:rsidRPr="007C3057">
        <w:rPr>
          <w:b/>
        </w:rPr>
        <w:t>¿La empresa tiene algún color corporativo o alguno por el que destaque algo más?</w:t>
      </w:r>
    </w:p>
    <w:p w14:paraId="4B7106B7" w14:textId="77777777" w:rsidR="00DF7F5D" w:rsidRPr="00033FDC" w:rsidRDefault="00DF7F5D" w:rsidP="00DF7F5D">
      <w:pPr>
        <w:spacing w:after="120" w:line="240" w:lineRule="auto"/>
        <w:rPr>
          <w:bCs/>
        </w:rPr>
      </w:pPr>
      <w:r>
        <w:rPr>
          <w:bCs/>
        </w:rPr>
        <w:t>Tengo un logo de color azul y negro en el que se podría inspirar los colores de la página.</w:t>
      </w:r>
    </w:p>
    <w:p w14:paraId="4A1B6E7A" w14:textId="77777777" w:rsidR="00DF7F5D" w:rsidRDefault="00DF7F5D" w:rsidP="00DF7F5D">
      <w:pPr>
        <w:spacing w:after="120" w:line="240" w:lineRule="auto"/>
        <w:rPr>
          <w:b/>
        </w:rPr>
      </w:pPr>
      <w:r w:rsidRPr="007C3057">
        <w:rPr>
          <w:b/>
        </w:rPr>
        <w:t>¿Tiene en mente la funcionalidad de alguna página web que le llame la atención?</w:t>
      </w:r>
    </w:p>
    <w:p w14:paraId="196A098D" w14:textId="77777777" w:rsidR="00DF7F5D" w:rsidRPr="00253395" w:rsidRDefault="00DF7F5D" w:rsidP="00DF7F5D">
      <w:pPr>
        <w:spacing w:after="120" w:line="240" w:lineRule="auto"/>
        <w:rPr>
          <w:bCs/>
        </w:rPr>
      </w:pPr>
      <w:r>
        <w:rPr>
          <w:bCs/>
        </w:rPr>
        <w:t>Si y no, ya que las páginas de las mayores empresas de alquiler de coches tienen casi toda la misma estructura y es la que funciona.</w:t>
      </w:r>
    </w:p>
    <w:p w14:paraId="13FD27CA" w14:textId="77777777" w:rsidR="00DF7F5D" w:rsidRDefault="00DF7F5D" w:rsidP="00DF7F5D">
      <w:pPr>
        <w:spacing w:after="120" w:line="240" w:lineRule="auto"/>
        <w:rPr>
          <w:b/>
        </w:rPr>
      </w:pPr>
      <w:r w:rsidRPr="0021440C">
        <w:rPr>
          <w:b/>
        </w:rPr>
        <w:t>¿Tiene algún objetivo a corto y/o largo plazo para su sitio web?</w:t>
      </w:r>
    </w:p>
    <w:p w14:paraId="71EC2162" w14:textId="3B544F32" w:rsidR="00DF7F5D" w:rsidRPr="00033FDC" w:rsidRDefault="00DF7F5D" w:rsidP="00DF7F5D">
      <w:pPr>
        <w:spacing w:after="120" w:line="240" w:lineRule="auto"/>
        <w:rPr>
          <w:bCs/>
        </w:rPr>
      </w:pPr>
      <w:r>
        <w:rPr>
          <w:bCs/>
        </w:rPr>
        <w:t>A largo plazo haber incrementado el número de clientes y tener un negocio estable.</w:t>
      </w:r>
    </w:p>
    <w:p w14:paraId="0AC9A4DD" w14:textId="77777777" w:rsidR="00DF7F5D" w:rsidRDefault="00DF7F5D" w:rsidP="00DF7F5D">
      <w:pPr>
        <w:spacing w:after="120" w:line="240" w:lineRule="auto"/>
        <w:rPr>
          <w:b/>
        </w:rPr>
      </w:pPr>
      <w:r>
        <w:rPr>
          <w:b/>
        </w:rPr>
        <w:t>¿Desea que el sitio sea compatible con dispositivos móviles?</w:t>
      </w:r>
    </w:p>
    <w:p w14:paraId="74C67A4A" w14:textId="77777777" w:rsidR="00DF7F5D" w:rsidRPr="00033FDC" w:rsidRDefault="00DF7F5D" w:rsidP="00DF7F5D">
      <w:pPr>
        <w:spacing w:after="120" w:line="240" w:lineRule="auto"/>
        <w:rPr>
          <w:bCs/>
        </w:rPr>
      </w:pPr>
      <w:r>
        <w:rPr>
          <w:bCs/>
        </w:rPr>
        <w:t>Si, ya que muchas veces cuando buscas información de cualquier tipo el primer dispositivo desde el que se realiza son los móviles.</w:t>
      </w:r>
    </w:p>
    <w:p w14:paraId="7D4E5813" w14:textId="77777777" w:rsidR="00DF7F5D" w:rsidRDefault="00DF7F5D" w:rsidP="00DF7F5D">
      <w:pPr>
        <w:spacing w:after="120" w:line="240" w:lineRule="auto"/>
        <w:rPr>
          <w:b/>
        </w:rPr>
      </w:pPr>
      <w:r>
        <w:rPr>
          <w:b/>
        </w:rPr>
        <w:t>¿Tiene</w:t>
      </w:r>
      <w:r w:rsidRPr="007C3057">
        <w:rPr>
          <w:b/>
        </w:rPr>
        <w:t xml:space="preserve"> </w:t>
      </w:r>
      <w:r>
        <w:rPr>
          <w:b/>
        </w:rPr>
        <w:t>un presupuesto en mente para el proyecto</w:t>
      </w:r>
      <w:r w:rsidRPr="007C3057">
        <w:rPr>
          <w:b/>
        </w:rPr>
        <w:t>?</w:t>
      </w:r>
    </w:p>
    <w:p w14:paraId="4195C005" w14:textId="77777777" w:rsidR="00DF7F5D" w:rsidRDefault="00DF7F5D" w:rsidP="00DF7F5D">
      <w:pPr>
        <w:spacing w:after="120" w:line="240" w:lineRule="auto"/>
        <w:rPr>
          <w:bCs/>
        </w:rPr>
      </w:pPr>
      <w:r>
        <w:rPr>
          <w:bCs/>
        </w:rPr>
        <w:t>Cuento con un presupuesto limitado pero amplio ya que soy consciente de que la inversión en una buena página web es lo mejor para expandir mi negocio.</w:t>
      </w:r>
    </w:p>
    <w:p w14:paraId="4CB86466" w14:textId="37F2F5F7" w:rsidR="00075931" w:rsidRPr="00033FDC" w:rsidRDefault="00075931" w:rsidP="00075931">
      <w:pPr>
        <w:spacing w:after="120" w:line="240" w:lineRule="auto"/>
        <w:jc w:val="center"/>
        <w:rPr>
          <w:bCs/>
        </w:rPr>
      </w:pPr>
      <w:r>
        <w:rPr>
          <w:bCs/>
        </w:rPr>
        <w:t>Preguntas Especificas</w:t>
      </w:r>
    </w:p>
    <w:p w14:paraId="43483ADF" w14:textId="77777777" w:rsidR="00DF7F5D" w:rsidRDefault="00DF7F5D" w:rsidP="00DF7F5D">
      <w:pPr>
        <w:spacing w:after="120" w:line="240" w:lineRule="auto"/>
        <w:rPr>
          <w:b/>
        </w:rPr>
      </w:pPr>
      <w:r w:rsidRPr="0021440C">
        <w:rPr>
          <w:b/>
        </w:rPr>
        <w:t>¿Cuenta usted con un dominio?</w:t>
      </w:r>
    </w:p>
    <w:p w14:paraId="450764CA" w14:textId="77777777" w:rsidR="00DF7F5D" w:rsidRPr="00253395" w:rsidRDefault="00DF7F5D" w:rsidP="00DF7F5D">
      <w:r>
        <w:t>No, no tengo dominio.</w:t>
      </w:r>
    </w:p>
    <w:p w14:paraId="47B262D0" w14:textId="77777777" w:rsidR="00DF7F5D" w:rsidRDefault="00DF7F5D" w:rsidP="00DF7F5D">
      <w:pPr>
        <w:spacing w:after="120" w:line="240" w:lineRule="auto"/>
        <w:rPr>
          <w:b/>
        </w:rPr>
      </w:pPr>
      <w:r w:rsidRPr="0021440C">
        <w:rPr>
          <w:b/>
        </w:rPr>
        <w:lastRenderedPageBreak/>
        <w:t>¿Su empresa tiene logo y/o elementos de marca existentes?</w:t>
      </w:r>
    </w:p>
    <w:p w14:paraId="21859FB4" w14:textId="77777777" w:rsidR="00DF7F5D" w:rsidRPr="001B664D" w:rsidRDefault="00DF7F5D" w:rsidP="00DF7F5D">
      <w:r>
        <w:t>Si y no me gustaría cambiarlo.</w:t>
      </w:r>
    </w:p>
    <w:p w14:paraId="1E4C8393" w14:textId="77777777" w:rsidR="00DF7F5D" w:rsidRDefault="00DF7F5D" w:rsidP="00DF7F5D">
      <w:pPr>
        <w:spacing w:after="120" w:line="240" w:lineRule="auto"/>
        <w:rPr>
          <w:b/>
        </w:rPr>
      </w:pPr>
      <w:r w:rsidRPr="0021440C">
        <w:rPr>
          <w:b/>
        </w:rPr>
        <w:t>¿Tiene usted el contenido o la estructura de la página web ya pensada?</w:t>
      </w:r>
    </w:p>
    <w:p w14:paraId="7860674E" w14:textId="77777777" w:rsidR="00DF7F5D" w:rsidRDefault="00DF7F5D" w:rsidP="00DF7F5D">
      <w:r>
        <w:t xml:space="preserve">Respecto al contenido tendría que ampliarlo y respecto a la estructura no tenía nada en específico, estoy abierto a recomendaciones teniendo en cuanta que </w:t>
      </w:r>
      <w:r>
        <w:rPr>
          <w:bCs/>
        </w:rPr>
        <w:t>el formato que funciona es el mismo en casi todas las páginas de las mejores empresas de alquiler de coches</w:t>
      </w:r>
      <w:r>
        <w:t>.</w:t>
      </w:r>
    </w:p>
    <w:p w14:paraId="1CC9F01F" w14:textId="0C865382" w:rsidR="00376943" w:rsidRPr="00376943" w:rsidRDefault="00376943" w:rsidP="00376943">
      <w:pPr>
        <w:spacing w:after="120" w:line="240" w:lineRule="auto"/>
        <w:rPr>
          <w:b/>
        </w:rPr>
      </w:pPr>
      <w:r w:rsidRPr="00376943">
        <w:rPr>
          <w:b/>
        </w:rPr>
        <w:t>¿El contenido debe ser importado desde otro sitio? ¿Desde dónde?</w:t>
      </w:r>
    </w:p>
    <w:p w14:paraId="511731E1" w14:textId="60E06E11" w:rsidR="00376943" w:rsidRDefault="00376943" w:rsidP="00DF7F5D">
      <w:r>
        <w:t>El poco que tengo es de unos panfletos que realicé para dar propaganda a mi empresa.</w:t>
      </w:r>
    </w:p>
    <w:p w14:paraId="2568116D" w14:textId="77777777" w:rsidR="00DF7F5D" w:rsidRPr="008F0AD6" w:rsidRDefault="00DF7F5D" w:rsidP="00DF7F5D">
      <w:pPr>
        <w:spacing w:after="120" w:line="240" w:lineRule="auto"/>
        <w:rPr>
          <w:b/>
        </w:rPr>
      </w:pPr>
      <w:r w:rsidRPr="008F0AD6">
        <w:rPr>
          <w:b/>
        </w:rPr>
        <w:t>¿Necesitas entrenamiento para el uso de tu página Web, creación y publicación de contenido, etc.?</w:t>
      </w:r>
    </w:p>
    <w:p w14:paraId="24714044" w14:textId="77777777" w:rsidR="00DF7F5D" w:rsidRPr="001B664D" w:rsidRDefault="00DF7F5D" w:rsidP="00DF7F5D">
      <w:r>
        <w:t>No, me manejo bien con los ordenadores y aprendo fácil.</w:t>
      </w:r>
    </w:p>
    <w:p w14:paraId="27BB36FD" w14:textId="77777777" w:rsidR="00DF7F5D" w:rsidRDefault="00DF7F5D" w:rsidP="00DF7F5D">
      <w:pPr>
        <w:spacing w:after="120" w:line="240" w:lineRule="auto"/>
        <w:rPr>
          <w:b/>
        </w:rPr>
      </w:pPr>
      <w:r w:rsidRPr="0021440C">
        <w:rPr>
          <w:b/>
        </w:rPr>
        <w:t>¿Cuenta usted con galería de imágenes y fotos?</w:t>
      </w:r>
    </w:p>
    <w:p w14:paraId="543949EC" w14:textId="77777777" w:rsidR="00DF7F5D" w:rsidRDefault="00DF7F5D" w:rsidP="00DF7F5D">
      <w:r>
        <w:t>No y la necesito para la página.</w:t>
      </w:r>
    </w:p>
    <w:p w14:paraId="40DC1D86" w14:textId="532F7F88" w:rsidR="00376943" w:rsidRPr="00376943" w:rsidRDefault="00376943" w:rsidP="00376943">
      <w:pPr>
        <w:rPr>
          <w:b/>
        </w:rPr>
      </w:pPr>
      <w:r w:rsidRPr="00376943">
        <w:rPr>
          <w:b/>
        </w:rPr>
        <w:t>¿Tu sitio debe incluir algún vídeo?</w:t>
      </w:r>
    </w:p>
    <w:p w14:paraId="0385D8D5" w14:textId="54CD10F2" w:rsidR="00376943" w:rsidRDefault="00376943" w:rsidP="00DF7F5D">
      <w:r>
        <w:t xml:space="preserve">Según me </w:t>
      </w:r>
      <w:r w:rsidR="00062FD6">
        <w:t>recomienden,</w:t>
      </w:r>
      <w:r>
        <w:t xml:space="preserve"> pero yo creo que alguno en la página principal a forma de presentación estaría bien.</w:t>
      </w:r>
    </w:p>
    <w:p w14:paraId="248F2877" w14:textId="6DDBF3DC" w:rsidR="00376943" w:rsidRPr="000D71CC" w:rsidRDefault="00F8749F" w:rsidP="000D71CC">
      <w:pPr>
        <w:rPr>
          <w:b/>
          <w:bCs/>
        </w:rPr>
      </w:pPr>
      <w:r w:rsidRPr="000D71CC">
        <w:rPr>
          <w:b/>
          <w:bCs/>
        </w:rPr>
        <w:t>¿Deseas instalar un sistema de chat en el sitio web?</w:t>
      </w:r>
    </w:p>
    <w:p w14:paraId="231017E7" w14:textId="77777777" w:rsidR="00376943" w:rsidRPr="00A26693" w:rsidRDefault="00376943" w:rsidP="00376943">
      <w:r>
        <w:t>No sería necesario.</w:t>
      </w:r>
    </w:p>
    <w:p w14:paraId="3B71B503" w14:textId="6B66797E" w:rsidR="00376943" w:rsidRDefault="00376943" w:rsidP="00376943">
      <w:r w:rsidRPr="00376943">
        <w:rPr>
          <w:b/>
        </w:rPr>
        <w:t>¿Cuentas con algún otro formato de contenido que desee incluir en su sitio? (PDF, etc.)</w:t>
      </w:r>
    </w:p>
    <w:p w14:paraId="25CB9756" w14:textId="39D112B7" w:rsidR="00376943" w:rsidRPr="006258A7" w:rsidRDefault="00376943" w:rsidP="00DF7F5D">
      <w:r>
        <w:t>No.</w:t>
      </w:r>
    </w:p>
    <w:p w14:paraId="34D5BD8C" w14:textId="77777777" w:rsidR="00DF7F5D" w:rsidRDefault="00DF7F5D" w:rsidP="00DF7F5D">
      <w:pPr>
        <w:spacing w:after="120" w:line="240" w:lineRule="auto"/>
        <w:rPr>
          <w:b/>
        </w:rPr>
      </w:pPr>
      <w:r w:rsidRPr="0021440C">
        <w:rPr>
          <w:b/>
        </w:rPr>
        <w:t xml:space="preserve">¿Necesita que su sitio soporte distintos idiomas? Si fuera así, ¿cuántos? </w:t>
      </w:r>
    </w:p>
    <w:p w14:paraId="06D58366" w14:textId="77777777" w:rsidR="00DF7F5D" w:rsidRDefault="00DF7F5D" w:rsidP="00DF7F5D">
      <w:r>
        <w:t>Estaría bien que estuviera traducido también al inglés ya que mi público podría ser internacional.</w:t>
      </w:r>
    </w:p>
    <w:p w14:paraId="084AC02E" w14:textId="19DC2AE9" w:rsidR="00BA4583" w:rsidRPr="00BA4583" w:rsidRDefault="00BA4583" w:rsidP="00BA4583">
      <w:pPr>
        <w:rPr>
          <w:b/>
        </w:rPr>
      </w:pPr>
      <w:r w:rsidRPr="00BA4583">
        <w:rPr>
          <w:b/>
        </w:rPr>
        <w:t>¿Tienes alguna preferencia por CMS (sistemas de gestión de contenidos, como WordPress)?</w:t>
      </w:r>
    </w:p>
    <w:p w14:paraId="0D537175" w14:textId="3325C190" w:rsidR="00BA4583" w:rsidRPr="006258A7" w:rsidRDefault="00BA4583" w:rsidP="00DF7F5D">
      <w:r>
        <w:t>Ninguna en especial.</w:t>
      </w:r>
    </w:p>
    <w:p w14:paraId="481E83DF" w14:textId="77777777" w:rsidR="00DF7F5D" w:rsidRDefault="00DF7F5D" w:rsidP="00DF7F5D">
      <w:pPr>
        <w:spacing w:after="120" w:line="240" w:lineRule="auto"/>
        <w:rPr>
          <w:b/>
        </w:rPr>
      </w:pPr>
      <w:r w:rsidRPr="0021440C">
        <w:rPr>
          <w:b/>
        </w:rPr>
        <w:t>¿Necesita diferentes niveles de acceso?</w:t>
      </w:r>
    </w:p>
    <w:p w14:paraId="112B9BE8" w14:textId="39924646" w:rsidR="00BA4583" w:rsidRPr="006258A7" w:rsidRDefault="00DF7F5D" w:rsidP="00DF7F5D">
      <w:pPr>
        <w:spacing w:after="120" w:line="240" w:lineRule="auto"/>
        <w:rPr>
          <w:bCs/>
        </w:rPr>
      </w:pPr>
      <w:bookmarkStart w:id="15" w:name="_Hlk148259958"/>
      <w:r>
        <w:rPr>
          <w:bCs/>
        </w:rPr>
        <w:t>Sería necesario solo el nivel de acceso de un cliente que ya tenga cuenta y de otro que está sin registrar.</w:t>
      </w:r>
    </w:p>
    <w:bookmarkEnd w:id="15"/>
    <w:p w14:paraId="3BBD5782" w14:textId="77777777" w:rsidR="00DF7F5D" w:rsidRDefault="00DF7F5D" w:rsidP="00DF7F5D">
      <w:pPr>
        <w:spacing w:after="120" w:line="240" w:lineRule="auto"/>
        <w:rPr>
          <w:b/>
        </w:rPr>
      </w:pPr>
      <w:r w:rsidRPr="0021440C">
        <w:rPr>
          <w:b/>
        </w:rPr>
        <w:t>¿Desea incluir un blog o un foro?</w:t>
      </w:r>
    </w:p>
    <w:p w14:paraId="69D2E2E0" w14:textId="77777777" w:rsidR="00DF7F5D" w:rsidRPr="006258A7" w:rsidRDefault="00DF7F5D" w:rsidP="00DF7F5D">
      <w:r>
        <w:t>Un blog de cara a informar a los nuevos clientes.</w:t>
      </w:r>
    </w:p>
    <w:p w14:paraId="5A56A49C" w14:textId="77777777" w:rsidR="00DF7F5D" w:rsidRDefault="00DF7F5D" w:rsidP="00DF7F5D">
      <w:pPr>
        <w:spacing w:after="120" w:line="240" w:lineRule="auto"/>
        <w:rPr>
          <w:b/>
        </w:rPr>
      </w:pPr>
      <w:r w:rsidRPr="0021440C">
        <w:rPr>
          <w:b/>
        </w:rPr>
        <w:t>¿Necesita que los usuarios se registren?</w:t>
      </w:r>
    </w:p>
    <w:p w14:paraId="48F5CA77" w14:textId="77777777" w:rsidR="00DF7F5D" w:rsidRPr="006258A7" w:rsidRDefault="00DF7F5D" w:rsidP="00DF7F5D">
      <w:r>
        <w:t>Es necesario que se registren si quieren realizar el alquiler de un coche.</w:t>
      </w:r>
    </w:p>
    <w:p w14:paraId="1865103F" w14:textId="77777777" w:rsidR="00DF7F5D" w:rsidRDefault="00DF7F5D" w:rsidP="00DF7F5D">
      <w:pPr>
        <w:spacing w:after="120" w:line="240" w:lineRule="auto"/>
        <w:rPr>
          <w:b/>
        </w:rPr>
      </w:pPr>
      <w:r w:rsidRPr="0021440C">
        <w:rPr>
          <w:b/>
        </w:rPr>
        <w:t>¿</w:t>
      </w:r>
      <w:r>
        <w:rPr>
          <w:b/>
        </w:rPr>
        <w:t>N</w:t>
      </w:r>
      <w:r w:rsidRPr="0021440C">
        <w:rPr>
          <w:b/>
        </w:rPr>
        <w:t>ecesita funcionalidades para compartir contenido en redes sociales?</w:t>
      </w:r>
    </w:p>
    <w:p w14:paraId="782D12A1" w14:textId="77777777" w:rsidR="00DF7F5D" w:rsidRPr="0021440C" w:rsidRDefault="00DF7F5D" w:rsidP="00DF7F5D">
      <w:pPr>
        <w:spacing w:after="120" w:line="240" w:lineRule="auto"/>
        <w:rPr>
          <w:b/>
        </w:rPr>
      </w:pPr>
      <w:r>
        <w:t>No de momento.</w:t>
      </w:r>
    </w:p>
    <w:p w14:paraId="7430B135" w14:textId="77777777" w:rsidR="00DF7F5D" w:rsidRDefault="00DF7F5D" w:rsidP="00DF7F5D">
      <w:pPr>
        <w:spacing w:after="120" w:line="240" w:lineRule="auto"/>
        <w:rPr>
          <w:b/>
        </w:rPr>
      </w:pPr>
      <w:r w:rsidRPr="0021440C">
        <w:rPr>
          <w:b/>
        </w:rPr>
        <w:t>¿Necesita formularios de contacto? ¿Cuántos y con qué fin?</w:t>
      </w:r>
    </w:p>
    <w:p w14:paraId="0B0B2EE0" w14:textId="77777777" w:rsidR="00DF7F5D" w:rsidRPr="006258A7" w:rsidRDefault="00DF7F5D" w:rsidP="00DF7F5D">
      <w:r>
        <w:lastRenderedPageBreak/>
        <w:t>Si, de cara a que un usuario pueda contactar con nosotros sobre dudas que tenga sin necesidad de salir de la página web.</w:t>
      </w:r>
    </w:p>
    <w:p w14:paraId="4711FB26" w14:textId="77777777" w:rsidR="00DF7F5D" w:rsidRDefault="00DF7F5D" w:rsidP="00DF7F5D">
      <w:pPr>
        <w:spacing w:after="120" w:line="240" w:lineRule="auto"/>
        <w:rPr>
          <w:b/>
        </w:rPr>
      </w:pPr>
      <w:r w:rsidRPr="0021440C">
        <w:rPr>
          <w:b/>
        </w:rPr>
        <w:t>¿Necesita integrar alguna aplicación a su sitio web?</w:t>
      </w:r>
    </w:p>
    <w:p w14:paraId="17DCCE5A" w14:textId="77777777" w:rsidR="00DF7F5D" w:rsidRPr="008F0AD6" w:rsidRDefault="00DF7F5D" w:rsidP="00DF7F5D">
      <w:r>
        <w:t>Si, una de pago online, para realizar el pago de los alquileres.</w:t>
      </w:r>
    </w:p>
    <w:p w14:paraId="0CE51B9B" w14:textId="77777777" w:rsidR="00DF7F5D" w:rsidRDefault="00DF7F5D" w:rsidP="00DF7F5D">
      <w:pPr>
        <w:spacing w:after="120" w:line="240" w:lineRule="auto"/>
        <w:rPr>
          <w:b/>
        </w:rPr>
      </w:pPr>
      <w:r w:rsidRPr="0021440C">
        <w:rPr>
          <w:b/>
        </w:rPr>
        <w:t>¿Qué información cree usted que necesita estar visible siempre para el cliente?</w:t>
      </w:r>
    </w:p>
    <w:p w14:paraId="4C60B2AB" w14:textId="77777777" w:rsidR="00DF7F5D" w:rsidRDefault="00DF7F5D" w:rsidP="00DF7F5D">
      <w:r>
        <w:t>Las tarifas posibles, los coches más alquilados y las ofertas de ese mes.</w:t>
      </w:r>
    </w:p>
    <w:p w14:paraId="72B5688C" w14:textId="6898A8E6" w:rsidR="008F09AC" w:rsidRPr="008F09AC" w:rsidRDefault="008F09AC" w:rsidP="008F09AC">
      <w:pPr>
        <w:rPr>
          <w:b/>
        </w:rPr>
      </w:pPr>
      <w:r w:rsidRPr="008F09AC">
        <w:rPr>
          <w:b/>
        </w:rPr>
        <w:t>¿Qué información debe ser enfatizada?</w:t>
      </w:r>
    </w:p>
    <w:p w14:paraId="5A2FB165" w14:textId="23D9D3BB" w:rsidR="008F09AC" w:rsidRPr="008F0AD6" w:rsidRDefault="008F09AC" w:rsidP="00DF7F5D">
      <w:r>
        <w:t>Tenía pensado que me aconsejaran este aspecto.</w:t>
      </w:r>
    </w:p>
    <w:p w14:paraId="34B32E27" w14:textId="77777777" w:rsidR="00DF7F5D" w:rsidRDefault="00DF7F5D" w:rsidP="00DF7F5D">
      <w:pPr>
        <w:spacing w:after="120" w:line="240" w:lineRule="auto"/>
        <w:rPr>
          <w:b/>
        </w:rPr>
      </w:pPr>
      <w:r w:rsidRPr="0021440C">
        <w:rPr>
          <w:b/>
        </w:rPr>
        <w:t>¿Necesita un buscador interno?</w:t>
      </w:r>
    </w:p>
    <w:p w14:paraId="58FE5473" w14:textId="77777777" w:rsidR="00DF7F5D" w:rsidRPr="008F0AD6" w:rsidRDefault="00DF7F5D" w:rsidP="00DF7F5D">
      <w:r>
        <w:t>Si, en la sección de los coches para poder filtrar las búsquedas.</w:t>
      </w:r>
    </w:p>
    <w:p w14:paraId="2FFAA827" w14:textId="77777777" w:rsidR="00DF7F5D" w:rsidRDefault="00DF7F5D" w:rsidP="00DF7F5D">
      <w:pPr>
        <w:spacing w:after="120" w:line="240" w:lineRule="auto"/>
        <w:rPr>
          <w:b/>
        </w:rPr>
      </w:pPr>
      <w:r w:rsidRPr="0021440C">
        <w:rPr>
          <w:b/>
        </w:rPr>
        <w:t>¿Implementará publicidad en el sitio web?</w:t>
      </w:r>
    </w:p>
    <w:p w14:paraId="3E11BAFB" w14:textId="77777777" w:rsidR="00DF7F5D" w:rsidRPr="008F0AD6" w:rsidRDefault="00DF7F5D" w:rsidP="00DF7F5D">
      <w:r>
        <w:t>Si consigo con eso recuperar algo de dinero sí.</w:t>
      </w:r>
    </w:p>
    <w:p w14:paraId="493F0EB8" w14:textId="77777777" w:rsidR="00DF7F5D" w:rsidRDefault="00DF7F5D" w:rsidP="00DF7F5D">
      <w:pPr>
        <w:spacing w:after="120" w:line="240" w:lineRule="auto"/>
        <w:rPr>
          <w:b/>
        </w:rPr>
      </w:pPr>
      <w:r w:rsidRPr="0021440C">
        <w:rPr>
          <w:b/>
        </w:rPr>
        <w:t>¿Tiene una fecha pensada para la finalización del trabajo?</w:t>
      </w:r>
    </w:p>
    <w:p w14:paraId="13247307" w14:textId="77777777" w:rsidR="00DF7F5D" w:rsidRDefault="00DF7F5D" w:rsidP="00DF7F5D">
      <w:r>
        <w:t>Lo antes posible, pero no tengo prisa.</w:t>
      </w:r>
    </w:p>
    <w:p w14:paraId="4FB04142" w14:textId="4E6C450D" w:rsidR="00D24ABD" w:rsidRDefault="00D24ABD" w:rsidP="00404838">
      <w:pPr>
        <w:jc w:val="center"/>
      </w:pPr>
      <w:r>
        <w:t xml:space="preserve">Preguntas </w:t>
      </w:r>
      <w:r w:rsidR="00404838">
        <w:t>para Finalizar</w:t>
      </w:r>
    </w:p>
    <w:p w14:paraId="7F4B11B9" w14:textId="77777777" w:rsidR="00404838" w:rsidRDefault="00404838" w:rsidP="00404838">
      <w:pPr>
        <w:spacing w:after="120" w:line="240" w:lineRule="auto"/>
        <w:rPr>
          <w:b/>
        </w:rPr>
      </w:pPr>
      <w:r w:rsidRPr="00A104B5">
        <w:rPr>
          <w:b/>
        </w:rPr>
        <w:t>¿Hay requisitos legales o de cumplimiento que debamos considerar?</w:t>
      </w:r>
    </w:p>
    <w:p w14:paraId="7DF3D6BF" w14:textId="73052351" w:rsidR="00404838" w:rsidRPr="00876F68" w:rsidRDefault="00404838" w:rsidP="00404838">
      <w:pPr>
        <w:spacing w:after="120" w:line="240" w:lineRule="auto"/>
        <w:rPr>
          <w:bCs/>
        </w:rPr>
      </w:pPr>
      <w:r>
        <w:rPr>
          <w:bCs/>
        </w:rPr>
        <w:t>No que yo sepa.</w:t>
      </w:r>
    </w:p>
    <w:p w14:paraId="0E825700" w14:textId="77777777" w:rsidR="00404838" w:rsidRPr="00A104B5" w:rsidRDefault="00404838" w:rsidP="00404838">
      <w:pPr>
        <w:spacing w:after="120" w:line="240" w:lineRule="auto"/>
        <w:rPr>
          <w:b/>
        </w:rPr>
      </w:pPr>
      <w:r w:rsidRPr="00A104B5">
        <w:rPr>
          <w:b/>
        </w:rPr>
        <w:t>¿Quién será el encargado de mantener y/o actualizar el sitio web?</w:t>
      </w:r>
    </w:p>
    <w:p w14:paraId="395046FC" w14:textId="77777777" w:rsidR="00404838" w:rsidRDefault="00404838" w:rsidP="00404838">
      <w:r>
        <w:t>Pues me gustaría contratar el mantenimiento de la página según vaya incorporando nuevas funcionalidades o actualizando contenidos.</w:t>
      </w:r>
    </w:p>
    <w:p w14:paraId="20EB55E6" w14:textId="3406CF36" w:rsidR="004022BC" w:rsidRDefault="004022BC">
      <w:r>
        <w:br w:type="page"/>
      </w:r>
    </w:p>
    <w:p w14:paraId="2FB0D2D5" w14:textId="32A16F20" w:rsidR="00062FD6" w:rsidRPr="00062FD6" w:rsidRDefault="004A2BBA" w:rsidP="00062FD6">
      <w:pPr>
        <w:pStyle w:val="Ttulo1"/>
        <w:rPr>
          <w:b/>
          <w:bCs/>
          <w:color w:val="auto"/>
          <w:sz w:val="28"/>
          <w:szCs w:val="28"/>
        </w:rPr>
      </w:pPr>
      <w:bookmarkStart w:id="16" w:name="_Toc148464889"/>
      <w:r w:rsidRPr="00AC4DD1">
        <w:rPr>
          <w:b/>
          <w:bCs/>
          <w:color w:val="auto"/>
          <w:sz w:val="28"/>
          <w:szCs w:val="28"/>
        </w:rPr>
        <w:lastRenderedPageBreak/>
        <w:t xml:space="preserve">Respuesta a las preguntas antes de diseñar la página web sobre </w:t>
      </w:r>
      <w:r>
        <w:rPr>
          <w:b/>
          <w:bCs/>
          <w:color w:val="auto"/>
          <w:sz w:val="28"/>
          <w:szCs w:val="28"/>
        </w:rPr>
        <w:t>la</w:t>
      </w:r>
      <w:r w:rsidRPr="00AC4DD1">
        <w:rPr>
          <w:b/>
          <w:bCs/>
          <w:color w:val="auto"/>
          <w:sz w:val="28"/>
          <w:szCs w:val="28"/>
        </w:rPr>
        <w:t xml:space="preserve"> empresa</w:t>
      </w:r>
      <w:r>
        <w:rPr>
          <w:b/>
          <w:bCs/>
          <w:color w:val="auto"/>
          <w:sz w:val="28"/>
          <w:szCs w:val="28"/>
        </w:rPr>
        <w:t xml:space="preserve"> de mi compañero</w:t>
      </w:r>
      <w:r w:rsidRPr="00AC4DD1">
        <w:rPr>
          <w:b/>
          <w:bCs/>
          <w:color w:val="auto"/>
          <w:sz w:val="28"/>
          <w:szCs w:val="28"/>
        </w:rPr>
        <w:t>:</w:t>
      </w:r>
      <w:bookmarkEnd w:id="16"/>
    </w:p>
    <w:p w14:paraId="7931AE4A" w14:textId="654BE97A" w:rsidR="00AC4DD1" w:rsidRDefault="004A2BBA" w:rsidP="00DF65A2">
      <w:r>
        <w:t>La empresa</w:t>
      </w:r>
      <w:r w:rsidR="00D078CA">
        <w:t xml:space="preserve"> trata una tienda online de venta de materiales deportivos.</w:t>
      </w:r>
    </w:p>
    <w:p w14:paraId="4A93A012" w14:textId="77777777" w:rsidR="004A2BBA" w:rsidRDefault="004A2BBA" w:rsidP="004A2BBA">
      <w:pPr>
        <w:spacing w:line="240" w:lineRule="auto"/>
        <w:rPr>
          <w:b/>
        </w:rPr>
      </w:pPr>
      <w:r w:rsidRPr="00C12414">
        <w:rPr>
          <w:b/>
        </w:rPr>
        <w:t>¿Quiere trabajar sobre lo que está, o buscar algo totalmente nuevo?</w:t>
      </w:r>
    </w:p>
    <w:p w14:paraId="1C70B213" w14:textId="77777777" w:rsidR="004A2BBA" w:rsidRPr="002251BD" w:rsidRDefault="004A2BBA" w:rsidP="004A2BBA">
      <w:pPr>
        <w:spacing w:line="240" w:lineRule="auto"/>
      </w:pPr>
      <w:r>
        <w:t>Me gustaría tener la base de la página web que hay ahora, pero me gustaría renovarla visualmente, añadiendo varias funciones más.</w:t>
      </w:r>
    </w:p>
    <w:p w14:paraId="2A6C4D15" w14:textId="77777777" w:rsidR="004A2BBA" w:rsidRDefault="004A2BBA" w:rsidP="004A2BBA">
      <w:pPr>
        <w:spacing w:line="240" w:lineRule="auto"/>
        <w:rPr>
          <w:b/>
        </w:rPr>
      </w:pPr>
      <w:r>
        <w:rPr>
          <w:b/>
        </w:rPr>
        <w:t>¿Se requiere la migración de la página? ¿De un dominio a otro? ¿De servidor?</w:t>
      </w:r>
    </w:p>
    <w:p w14:paraId="17D5F1BA" w14:textId="77777777" w:rsidR="004A2BBA" w:rsidRPr="002251BD" w:rsidRDefault="004A2BBA" w:rsidP="004A2BBA">
      <w:pPr>
        <w:spacing w:line="240" w:lineRule="auto"/>
      </w:pPr>
      <w:r>
        <w:t>No, tenemos un dominio propio albergado en nuestro servidor.</w:t>
      </w:r>
    </w:p>
    <w:p w14:paraId="05A730E9" w14:textId="77777777" w:rsidR="004A2BBA" w:rsidRDefault="004A2BBA" w:rsidP="004A2BBA">
      <w:pPr>
        <w:spacing w:line="240" w:lineRule="auto"/>
        <w:rPr>
          <w:b/>
        </w:rPr>
      </w:pPr>
      <w:r w:rsidRPr="00A104B5">
        <w:rPr>
          <w:b/>
        </w:rPr>
        <w:t>¿Cuál es la razón principal para rediseñar o actualizar su sitio web?</w:t>
      </w:r>
    </w:p>
    <w:p w14:paraId="7A0C00EE" w14:textId="77777777" w:rsidR="004A2BBA" w:rsidRPr="002251BD" w:rsidRDefault="004A2BBA" w:rsidP="004A2BBA">
      <w:pPr>
        <w:spacing w:line="240" w:lineRule="auto"/>
      </w:pPr>
      <w:r>
        <w:t>Modernizarla visualmente, que entre por los ojos, que sea vistosa y funcional. También nos gustaría meter diferentes funciones nuevas para que la navegación sea más funcional, versátil e intuitiva.</w:t>
      </w:r>
    </w:p>
    <w:p w14:paraId="398CA3B2" w14:textId="77777777" w:rsidR="004A2BBA" w:rsidRDefault="004A2BBA" w:rsidP="004A2BBA">
      <w:pPr>
        <w:spacing w:line="240" w:lineRule="auto"/>
        <w:rPr>
          <w:b/>
        </w:rPr>
      </w:pPr>
      <w:r w:rsidRPr="00A104B5">
        <w:rPr>
          <w:b/>
        </w:rPr>
        <w:t>¿Qué aspectos de su sitio web actual le gustaría mantener sin cambios?</w:t>
      </w:r>
    </w:p>
    <w:p w14:paraId="6370B99B" w14:textId="7123BF75" w:rsidR="004A2BBA" w:rsidRPr="002251BD" w:rsidRDefault="004A2BBA" w:rsidP="004A2BBA">
      <w:pPr>
        <w:spacing w:line="240" w:lineRule="auto"/>
      </w:pPr>
      <w:r>
        <w:t xml:space="preserve">El logo es inamovible </w:t>
      </w:r>
      <w:r w:rsidR="00D03BB3">
        <w:t>y,</w:t>
      </w:r>
      <w:r>
        <w:t xml:space="preserve"> sobre todo, los nombres de los menús y submenús.</w:t>
      </w:r>
    </w:p>
    <w:p w14:paraId="768D5642" w14:textId="77777777" w:rsidR="004A2BBA" w:rsidRDefault="004A2BBA" w:rsidP="004A2BBA">
      <w:pPr>
        <w:spacing w:line="240" w:lineRule="auto"/>
        <w:rPr>
          <w:b/>
        </w:rPr>
      </w:pPr>
      <w:r w:rsidRPr="00A104B5">
        <w:rPr>
          <w:b/>
        </w:rPr>
        <w:t>¿Qué aspectos de su sitio web le gustaría mejorar o cambiar?</w:t>
      </w:r>
    </w:p>
    <w:p w14:paraId="273311D9" w14:textId="4FBBE8A5" w:rsidR="004A2BBA" w:rsidRPr="002251BD" w:rsidRDefault="004A2BBA" w:rsidP="004A2BBA">
      <w:pPr>
        <w:spacing w:line="240" w:lineRule="auto"/>
      </w:pPr>
      <w:r>
        <w:t xml:space="preserve">La distribución de la página web visualmente hablando. Colores </w:t>
      </w:r>
      <w:r w:rsidR="00D03BB3">
        <w:t>vivos,</w:t>
      </w:r>
      <w:r>
        <w:t xml:space="preserve"> pero no muy fuertes.</w:t>
      </w:r>
    </w:p>
    <w:p w14:paraId="6D406CA6" w14:textId="77777777" w:rsidR="004A2BBA" w:rsidRDefault="004A2BBA" w:rsidP="004A2BBA">
      <w:pPr>
        <w:spacing w:line="240" w:lineRule="auto"/>
        <w:rPr>
          <w:b/>
        </w:rPr>
      </w:pPr>
      <w:r w:rsidRPr="00A104B5">
        <w:rPr>
          <w:b/>
        </w:rPr>
        <w:t>¿Ha identificado problemas o desafíos específicos con su página?</w:t>
      </w:r>
    </w:p>
    <w:p w14:paraId="5B950CB2" w14:textId="77777777" w:rsidR="004A2BBA" w:rsidRPr="002251BD" w:rsidRDefault="004A2BBA" w:rsidP="004A2BBA">
      <w:pPr>
        <w:spacing w:line="240" w:lineRule="auto"/>
      </w:pPr>
      <w:r>
        <w:t>No, ninguno.</w:t>
      </w:r>
    </w:p>
    <w:p w14:paraId="0014F431" w14:textId="77777777" w:rsidR="004A2BBA" w:rsidRDefault="004A2BBA" w:rsidP="004A2BBA">
      <w:pPr>
        <w:spacing w:line="240" w:lineRule="auto"/>
        <w:rPr>
          <w:b/>
        </w:rPr>
      </w:pPr>
      <w:r>
        <w:rPr>
          <w:b/>
        </w:rPr>
        <w:t>¿Puede darme acceso al servidor y al panel de administración?</w:t>
      </w:r>
    </w:p>
    <w:p w14:paraId="3EE8A204" w14:textId="77777777" w:rsidR="004A2BBA" w:rsidRPr="002251BD" w:rsidRDefault="004A2BBA" w:rsidP="004A2BBA">
      <w:pPr>
        <w:spacing w:line="240" w:lineRule="auto"/>
      </w:pPr>
      <w:r>
        <w:t>Sí claro, según este aceptado el trabajo de nuestra página web.</w:t>
      </w:r>
    </w:p>
    <w:p w14:paraId="7D9C3F5A" w14:textId="77777777" w:rsidR="004A2BBA" w:rsidRDefault="004A2BBA" w:rsidP="004A2BBA">
      <w:pPr>
        <w:spacing w:line="240" w:lineRule="auto"/>
        <w:rPr>
          <w:b/>
        </w:rPr>
      </w:pPr>
      <w:r w:rsidRPr="00A104B5">
        <w:rPr>
          <w:b/>
        </w:rPr>
        <w:t>¿Tiene usted imágenes, vídeos o contenido que deban incorporarse?</w:t>
      </w:r>
    </w:p>
    <w:p w14:paraId="6E376D9B" w14:textId="77777777" w:rsidR="004A2BBA" w:rsidRPr="002251BD" w:rsidRDefault="004A2BBA" w:rsidP="004A2BBA">
      <w:pPr>
        <w:spacing w:line="240" w:lineRule="auto"/>
      </w:pPr>
      <w:r>
        <w:t>Sí, tenemos en nuestra base de datos, carpetas llenas de imágenes y vídeos de nuestros productos, los cuales nos gustaría que estuvieran reflejados en la página. Le daremos acceso a la carpeta para poder implementarlas en la web.</w:t>
      </w:r>
    </w:p>
    <w:p w14:paraId="5F74D4B5" w14:textId="77777777" w:rsidR="004A2BBA" w:rsidRPr="002251BD" w:rsidRDefault="004A2BBA" w:rsidP="004A2BBA">
      <w:pPr>
        <w:spacing w:line="240" w:lineRule="auto"/>
      </w:pPr>
      <w:r w:rsidRPr="00A104B5">
        <w:rPr>
          <w:b/>
        </w:rPr>
        <w:t>¿Tiene preferencias de diseño o elementos visuales que le gustaría incluir?</w:t>
      </w:r>
      <w:r>
        <w:rPr>
          <w:b/>
        </w:rPr>
        <w:br/>
      </w:r>
      <w:r>
        <w:t>No sabemos mucho del tema, pero sí que tengo una idea de cómo nos gustaría que fuera, ya lo dejaría al gusto del programador, fiándonos de su ojo para las necesidades de la empresa.</w:t>
      </w:r>
    </w:p>
    <w:p w14:paraId="20111845" w14:textId="77777777" w:rsidR="004A2BBA" w:rsidRDefault="004A2BBA" w:rsidP="004A2BBA">
      <w:pPr>
        <w:spacing w:line="240" w:lineRule="auto"/>
        <w:rPr>
          <w:b/>
        </w:rPr>
      </w:pPr>
      <w:r>
        <w:rPr>
          <w:b/>
        </w:rPr>
        <w:t xml:space="preserve">¿Necesita integrar Google </w:t>
      </w:r>
      <w:proofErr w:type="spellStart"/>
      <w:r>
        <w:rPr>
          <w:b/>
        </w:rPr>
        <w:t>Analytics</w:t>
      </w:r>
      <w:proofErr w:type="spellEnd"/>
      <w:r>
        <w:rPr>
          <w:b/>
        </w:rPr>
        <w:t>?</w:t>
      </w:r>
    </w:p>
    <w:p w14:paraId="4ADCD3DA" w14:textId="77777777" w:rsidR="004A2BBA" w:rsidRPr="002251BD" w:rsidRDefault="004A2BBA" w:rsidP="004A2BBA">
      <w:pPr>
        <w:spacing w:line="240" w:lineRule="auto"/>
      </w:pPr>
      <w:r>
        <w:t xml:space="preserve">Sí, me gustaría implementarlo, queremos recaudar datos de forma más sencilla de los clientes que se registran, compran, tiempo que están en línea y si han llegado a tener algo en el carro. </w:t>
      </w:r>
    </w:p>
    <w:p w14:paraId="14B8224C" w14:textId="77777777" w:rsidR="004A2BBA" w:rsidRDefault="004A2BBA" w:rsidP="004A2BBA">
      <w:pPr>
        <w:spacing w:line="240" w:lineRule="auto"/>
        <w:rPr>
          <w:b/>
        </w:rPr>
      </w:pPr>
      <w:r w:rsidRPr="00A104B5">
        <w:rPr>
          <w:b/>
        </w:rPr>
        <w:t>¿Tiene comentarios o sugerencias de los usuarios actuales de su sitio?</w:t>
      </w:r>
    </w:p>
    <w:p w14:paraId="770877C0" w14:textId="77777777" w:rsidR="004A2BBA" w:rsidRPr="002251BD" w:rsidRDefault="004A2BBA" w:rsidP="004A2BBA">
      <w:pPr>
        <w:spacing w:line="240" w:lineRule="auto"/>
      </w:pPr>
      <w:r>
        <w:t>Sí, tenemos todas recogidas en nuestra base de datos, en nuestra empresa nos fijamos en la calidad que ofrecemos al cliente como de la sensación que le da al mismo a través de sus comentarios.</w:t>
      </w:r>
    </w:p>
    <w:p w14:paraId="1AE6FF28" w14:textId="51704982" w:rsidR="004A2BBA" w:rsidRPr="002251BD" w:rsidRDefault="004A2BBA" w:rsidP="004A2BBA">
      <w:pPr>
        <w:spacing w:line="240" w:lineRule="auto"/>
      </w:pPr>
      <w:r w:rsidRPr="00A104B5">
        <w:rPr>
          <w:b/>
        </w:rPr>
        <w:t>¿Cuál es su presupuesto para este proyecto?</w:t>
      </w:r>
      <w:r>
        <w:rPr>
          <w:b/>
        </w:rPr>
        <w:br/>
      </w:r>
      <w:r>
        <w:t xml:space="preserve">Es limitado, pero sabemos </w:t>
      </w:r>
      <w:r w:rsidR="00D03BB3">
        <w:t>que,</w:t>
      </w:r>
      <w:r>
        <w:t xml:space="preserve"> si tenemos que hacer un mayor gasto en la web, podríamos consensuar un aumento del presupuesto, ya que querremos que sea una página web única. </w:t>
      </w:r>
    </w:p>
    <w:p w14:paraId="2AD7657E" w14:textId="77777777" w:rsidR="004A2BBA" w:rsidRDefault="004A2BBA" w:rsidP="004A2BBA">
      <w:pPr>
        <w:spacing w:line="240" w:lineRule="auto"/>
        <w:rPr>
          <w:b/>
        </w:rPr>
      </w:pPr>
      <w:r w:rsidRPr="00A104B5">
        <w:rPr>
          <w:b/>
        </w:rPr>
        <w:lastRenderedPageBreak/>
        <w:t>¿Cuál es su línea de tiempo para poder completar la actualización?</w:t>
      </w:r>
    </w:p>
    <w:p w14:paraId="245D62F3" w14:textId="77777777" w:rsidR="004A2BBA" w:rsidRPr="002251BD" w:rsidRDefault="004A2BBA" w:rsidP="004A2BBA">
      <w:pPr>
        <w:spacing w:line="240" w:lineRule="auto"/>
      </w:pPr>
      <w:r>
        <w:t>No tenemos fecha límite, pero sí que nos gustaría tenerla cuanto antes mejor.</w:t>
      </w:r>
    </w:p>
    <w:p w14:paraId="2DA9C564" w14:textId="0F441DD1" w:rsidR="004A2BBA" w:rsidRDefault="004A2BBA" w:rsidP="004A2BBA">
      <w:pPr>
        <w:spacing w:line="240" w:lineRule="auto"/>
        <w:rPr>
          <w:b/>
        </w:rPr>
      </w:pPr>
      <w:r w:rsidRPr="002251BD">
        <w:rPr>
          <w:b/>
        </w:rPr>
        <w:t>¿Qué te disgusta de tu página actual y quieres que desaparezca?</w:t>
      </w:r>
    </w:p>
    <w:p w14:paraId="6506613F" w14:textId="77777777" w:rsidR="004A2BBA" w:rsidRPr="005B7673" w:rsidRDefault="004A2BBA" w:rsidP="004A2BBA">
      <w:pPr>
        <w:spacing w:line="240" w:lineRule="auto"/>
      </w:pPr>
      <w:r>
        <w:t>Hay colores que no se implican con lo que es nuestra marca, nos gustaría eliminar el color azul y el amarillo de la página web en cualquier elemento que tenga estos colores.</w:t>
      </w:r>
    </w:p>
    <w:p w14:paraId="40CD9883" w14:textId="6F1FF008" w:rsidR="004A2BBA" w:rsidRDefault="004A2BBA" w:rsidP="004A2BBA">
      <w:pPr>
        <w:spacing w:line="240" w:lineRule="auto"/>
        <w:rPr>
          <w:b/>
        </w:rPr>
      </w:pPr>
      <w:r w:rsidRPr="002251BD">
        <w:rPr>
          <w:b/>
        </w:rPr>
        <w:t>¿Estás satisfecho con el funcionamiento de tu página? (técnico)</w:t>
      </w:r>
    </w:p>
    <w:p w14:paraId="2A609F46" w14:textId="6936C625" w:rsidR="004A2BBA" w:rsidRPr="005B7673" w:rsidRDefault="004A2BBA" w:rsidP="004A2BBA">
      <w:pPr>
        <w:spacing w:line="240" w:lineRule="auto"/>
      </w:pPr>
      <w:r>
        <w:t xml:space="preserve">Técnicamente no está mal, pero </w:t>
      </w:r>
      <w:r w:rsidR="00D03BB3">
        <w:t>sí</w:t>
      </w:r>
      <w:r>
        <w:t xml:space="preserve"> que queríamos añadir nuevas funcionalidades como hemos mencionado antes.</w:t>
      </w:r>
    </w:p>
    <w:p w14:paraId="57CB176C" w14:textId="6C7418EB" w:rsidR="004A2BBA" w:rsidRDefault="004A2BBA" w:rsidP="004A2BBA">
      <w:pPr>
        <w:spacing w:line="240" w:lineRule="auto"/>
        <w:rPr>
          <w:b/>
        </w:rPr>
      </w:pPr>
      <w:r w:rsidRPr="002251BD">
        <w:rPr>
          <w:b/>
        </w:rPr>
        <w:t>¿Necesitas servicios de optimización para búsquedas?</w:t>
      </w:r>
    </w:p>
    <w:p w14:paraId="254E5FA8" w14:textId="77777777" w:rsidR="004A2BBA" w:rsidRPr="005B7673" w:rsidRDefault="004A2BBA" w:rsidP="004A2BBA">
      <w:pPr>
        <w:spacing w:line="240" w:lineRule="auto"/>
      </w:pPr>
      <w:r>
        <w:t>Sí por favor queremos tener mucha visibilidad en el mercado, si pudiéramos salir cuanto antes en las búsquedas de internet de cada cliente seria magnífico.</w:t>
      </w:r>
    </w:p>
    <w:p w14:paraId="4AB86634" w14:textId="73B14EC8" w:rsidR="004A2BBA" w:rsidRPr="002251BD" w:rsidRDefault="004A2BBA" w:rsidP="004A2BBA">
      <w:pPr>
        <w:spacing w:line="240" w:lineRule="auto"/>
        <w:rPr>
          <w:b/>
        </w:rPr>
      </w:pPr>
      <w:r w:rsidRPr="002251BD">
        <w:rPr>
          <w:b/>
        </w:rPr>
        <w:t>¿Tienes algún requerimiento en específico?</w:t>
      </w:r>
    </w:p>
    <w:p w14:paraId="1946C22B" w14:textId="1F35BF3F" w:rsidR="004A2BBA" w:rsidRPr="00DF65A2" w:rsidRDefault="004A2BBA" w:rsidP="004A2BBA">
      <w:r>
        <w:t>Simplemente queremos que la actualización de la página sea cuanto antes.</w:t>
      </w:r>
    </w:p>
    <w:sectPr w:rsidR="004A2BBA" w:rsidRPr="00DF65A2" w:rsidSect="005A034E">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6CB13" w14:textId="77777777" w:rsidR="007D4205" w:rsidRDefault="007D4205" w:rsidP="00476A27">
      <w:pPr>
        <w:spacing w:after="0" w:line="240" w:lineRule="auto"/>
      </w:pPr>
      <w:r>
        <w:separator/>
      </w:r>
    </w:p>
  </w:endnote>
  <w:endnote w:type="continuationSeparator" w:id="0">
    <w:p w14:paraId="5435A4B0" w14:textId="77777777" w:rsidR="007D4205" w:rsidRDefault="007D4205" w:rsidP="0047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183513"/>
      <w:docPartObj>
        <w:docPartGallery w:val="Page Numbers (Bottom of Page)"/>
        <w:docPartUnique/>
      </w:docPartObj>
    </w:sdtPr>
    <w:sdtEndPr/>
    <w:sdtContent>
      <w:p w14:paraId="1D56F2EF" w14:textId="77777777" w:rsidR="00476A27" w:rsidRDefault="00476A27">
        <w:pPr>
          <w:pStyle w:val="Piedepgina"/>
          <w:jc w:val="right"/>
        </w:pPr>
        <w:r>
          <w:fldChar w:fldCharType="begin"/>
        </w:r>
        <w:r>
          <w:instrText>PAGE   \* MERGEFORMAT</w:instrText>
        </w:r>
        <w:r>
          <w:fldChar w:fldCharType="separate"/>
        </w:r>
        <w:r>
          <w:t>2</w:t>
        </w:r>
        <w:r>
          <w:fldChar w:fldCharType="end"/>
        </w:r>
      </w:p>
    </w:sdtContent>
  </w:sdt>
  <w:p w14:paraId="2BB27D53" w14:textId="77777777" w:rsidR="00476A27" w:rsidRDefault="00476A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8A51F" w14:textId="77777777" w:rsidR="007D4205" w:rsidRDefault="007D4205" w:rsidP="00476A27">
      <w:pPr>
        <w:spacing w:after="0" w:line="240" w:lineRule="auto"/>
      </w:pPr>
      <w:r>
        <w:separator/>
      </w:r>
    </w:p>
  </w:footnote>
  <w:footnote w:type="continuationSeparator" w:id="0">
    <w:p w14:paraId="7BC37ECD" w14:textId="77777777" w:rsidR="007D4205" w:rsidRDefault="007D4205" w:rsidP="00476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CAA"/>
    <w:multiLevelType w:val="hybridMultilevel"/>
    <w:tmpl w:val="AEA8CF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4D34BA"/>
    <w:multiLevelType w:val="hybridMultilevel"/>
    <w:tmpl w:val="00EEF378"/>
    <w:lvl w:ilvl="0" w:tplc="308CD38A">
      <w:numFmt w:val="bullet"/>
      <w:lvlText w:val="-"/>
      <w:lvlJc w:val="left"/>
      <w:pPr>
        <w:ind w:left="720" w:hanging="360"/>
      </w:pPr>
      <w:rPr>
        <w:rFonts w:ascii="inherit" w:eastAsia="Times New Roman" w:hAnsi="inherit"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1C6F48"/>
    <w:multiLevelType w:val="hybridMultilevel"/>
    <w:tmpl w:val="B2F60986"/>
    <w:lvl w:ilvl="0" w:tplc="112C27FE">
      <w:numFmt w:val="bullet"/>
      <w:lvlText w:val="-"/>
      <w:lvlJc w:val="left"/>
      <w:pPr>
        <w:ind w:left="720" w:hanging="360"/>
      </w:pPr>
      <w:rPr>
        <w:rFonts w:ascii="inherit" w:eastAsia="Times New Roman" w:hAnsi="inherit"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A576E"/>
    <w:multiLevelType w:val="hybridMultilevel"/>
    <w:tmpl w:val="28EAFC64"/>
    <w:lvl w:ilvl="0" w:tplc="A8AE8FEE">
      <w:numFmt w:val="bullet"/>
      <w:lvlText w:val="-"/>
      <w:lvlJc w:val="left"/>
      <w:pPr>
        <w:ind w:left="720" w:hanging="360"/>
      </w:pPr>
      <w:rPr>
        <w:rFonts w:ascii="inherit" w:eastAsia="Times New Roman" w:hAnsi="inherit"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4F6E7E"/>
    <w:multiLevelType w:val="hybridMultilevel"/>
    <w:tmpl w:val="034CC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D55BE0"/>
    <w:multiLevelType w:val="multilevel"/>
    <w:tmpl w:val="B34C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A32DB"/>
    <w:multiLevelType w:val="hybridMultilevel"/>
    <w:tmpl w:val="11A8C56C"/>
    <w:lvl w:ilvl="0" w:tplc="B020633A">
      <w:numFmt w:val="bullet"/>
      <w:lvlText w:val="-"/>
      <w:lvlJc w:val="left"/>
      <w:pPr>
        <w:ind w:left="720" w:hanging="360"/>
      </w:pPr>
      <w:rPr>
        <w:rFonts w:ascii="inherit" w:eastAsia="Times New Roman" w:hAnsi="inherit"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3973600">
    <w:abstractNumId w:val="5"/>
  </w:num>
  <w:num w:numId="2" w16cid:durableId="195238286">
    <w:abstractNumId w:val="1"/>
  </w:num>
  <w:num w:numId="3" w16cid:durableId="725026164">
    <w:abstractNumId w:val="3"/>
  </w:num>
  <w:num w:numId="4" w16cid:durableId="1944221048">
    <w:abstractNumId w:val="6"/>
  </w:num>
  <w:num w:numId="5" w16cid:durableId="198132510">
    <w:abstractNumId w:val="2"/>
  </w:num>
  <w:num w:numId="6" w16cid:durableId="612051942">
    <w:abstractNumId w:val="0"/>
  </w:num>
  <w:num w:numId="7" w16cid:durableId="122514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D0"/>
    <w:rsid w:val="00002005"/>
    <w:rsid w:val="00005B03"/>
    <w:rsid w:val="00006F02"/>
    <w:rsid w:val="00010B41"/>
    <w:rsid w:val="00014CA8"/>
    <w:rsid w:val="00017ADA"/>
    <w:rsid w:val="00044798"/>
    <w:rsid w:val="00046BE8"/>
    <w:rsid w:val="00050129"/>
    <w:rsid w:val="0006079E"/>
    <w:rsid w:val="00062FD6"/>
    <w:rsid w:val="00065F3F"/>
    <w:rsid w:val="00067ACF"/>
    <w:rsid w:val="0007311D"/>
    <w:rsid w:val="00075729"/>
    <w:rsid w:val="00075931"/>
    <w:rsid w:val="000973A9"/>
    <w:rsid w:val="00097B2E"/>
    <w:rsid w:val="000D12EF"/>
    <w:rsid w:val="000D71CC"/>
    <w:rsid w:val="000E5DE8"/>
    <w:rsid w:val="00100F2A"/>
    <w:rsid w:val="00125AE0"/>
    <w:rsid w:val="001318A4"/>
    <w:rsid w:val="00131FB1"/>
    <w:rsid w:val="00147FE8"/>
    <w:rsid w:val="0015220D"/>
    <w:rsid w:val="00161197"/>
    <w:rsid w:val="001A391E"/>
    <w:rsid w:val="001C1F93"/>
    <w:rsid w:val="001D20FA"/>
    <w:rsid w:val="001D3F93"/>
    <w:rsid w:val="001E0DA8"/>
    <w:rsid w:val="001F7690"/>
    <w:rsid w:val="00210E88"/>
    <w:rsid w:val="00222499"/>
    <w:rsid w:val="00240BB3"/>
    <w:rsid w:val="00251A4A"/>
    <w:rsid w:val="00255A74"/>
    <w:rsid w:val="00292C93"/>
    <w:rsid w:val="002C01D0"/>
    <w:rsid w:val="002C067C"/>
    <w:rsid w:val="002C5AA4"/>
    <w:rsid w:val="002C6717"/>
    <w:rsid w:val="002D0AB2"/>
    <w:rsid w:val="002F0A12"/>
    <w:rsid w:val="002F35B8"/>
    <w:rsid w:val="00313F0A"/>
    <w:rsid w:val="00320289"/>
    <w:rsid w:val="00326220"/>
    <w:rsid w:val="0033613E"/>
    <w:rsid w:val="003371EE"/>
    <w:rsid w:val="00360E15"/>
    <w:rsid w:val="00361357"/>
    <w:rsid w:val="003672DB"/>
    <w:rsid w:val="00376943"/>
    <w:rsid w:val="00395AE4"/>
    <w:rsid w:val="003A6482"/>
    <w:rsid w:val="003A78A7"/>
    <w:rsid w:val="003B64DA"/>
    <w:rsid w:val="003C1982"/>
    <w:rsid w:val="003D14E2"/>
    <w:rsid w:val="003D5C81"/>
    <w:rsid w:val="003E31A4"/>
    <w:rsid w:val="003F04B5"/>
    <w:rsid w:val="004022BC"/>
    <w:rsid w:val="004047BF"/>
    <w:rsid w:val="00404838"/>
    <w:rsid w:val="0041149B"/>
    <w:rsid w:val="0041598D"/>
    <w:rsid w:val="004179A7"/>
    <w:rsid w:val="00425B11"/>
    <w:rsid w:val="0043431E"/>
    <w:rsid w:val="00476A27"/>
    <w:rsid w:val="0049004D"/>
    <w:rsid w:val="00490529"/>
    <w:rsid w:val="00490C67"/>
    <w:rsid w:val="00494003"/>
    <w:rsid w:val="00497B32"/>
    <w:rsid w:val="004A2BBA"/>
    <w:rsid w:val="004B1605"/>
    <w:rsid w:val="004E723D"/>
    <w:rsid w:val="00514C99"/>
    <w:rsid w:val="00516EC4"/>
    <w:rsid w:val="00524B3E"/>
    <w:rsid w:val="005437C1"/>
    <w:rsid w:val="00552D26"/>
    <w:rsid w:val="00553948"/>
    <w:rsid w:val="00593A86"/>
    <w:rsid w:val="005A034E"/>
    <w:rsid w:val="005B1CDC"/>
    <w:rsid w:val="005B2A80"/>
    <w:rsid w:val="005B4576"/>
    <w:rsid w:val="005D0176"/>
    <w:rsid w:val="005D4A7B"/>
    <w:rsid w:val="005E600C"/>
    <w:rsid w:val="005F2761"/>
    <w:rsid w:val="00607360"/>
    <w:rsid w:val="00626D48"/>
    <w:rsid w:val="006360CF"/>
    <w:rsid w:val="00643769"/>
    <w:rsid w:val="0064550E"/>
    <w:rsid w:val="00650D74"/>
    <w:rsid w:val="00674896"/>
    <w:rsid w:val="00682FCF"/>
    <w:rsid w:val="006922BE"/>
    <w:rsid w:val="006A288F"/>
    <w:rsid w:val="006B10BF"/>
    <w:rsid w:val="006C7405"/>
    <w:rsid w:val="006C7F37"/>
    <w:rsid w:val="006D6722"/>
    <w:rsid w:val="007122F4"/>
    <w:rsid w:val="007135CC"/>
    <w:rsid w:val="00715D04"/>
    <w:rsid w:val="007206BA"/>
    <w:rsid w:val="00721C23"/>
    <w:rsid w:val="007335BE"/>
    <w:rsid w:val="00737142"/>
    <w:rsid w:val="00755325"/>
    <w:rsid w:val="007736F6"/>
    <w:rsid w:val="007A3E56"/>
    <w:rsid w:val="007A6A1C"/>
    <w:rsid w:val="007A6AD9"/>
    <w:rsid w:val="007D07E6"/>
    <w:rsid w:val="007D4205"/>
    <w:rsid w:val="007F00FF"/>
    <w:rsid w:val="007F3EF8"/>
    <w:rsid w:val="007F614F"/>
    <w:rsid w:val="00803735"/>
    <w:rsid w:val="00810AE3"/>
    <w:rsid w:val="00823B1F"/>
    <w:rsid w:val="0082477A"/>
    <w:rsid w:val="008322A1"/>
    <w:rsid w:val="008352AA"/>
    <w:rsid w:val="00837395"/>
    <w:rsid w:val="008518A2"/>
    <w:rsid w:val="00863BBA"/>
    <w:rsid w:val="008924CD"/>
    <w:rsid w:val="008A52AC"/>
    <w:rsid w:val="008B24E6"/>
    <w:rsid w:val="008C7792"/>
    <w:rsid w:val="008E3F95"/>
    <w:rsid w:val="008F09AC"/>
    <w:rsid w:val="00901CE2"/>
    <w:rsid w:val="0090449D"/>
    <w:rsid w:val="00910ED1"/>
    <w:rsid w:val="00916B1C"/>
    <w:rsid w:val="00917F49"/>
    <w:rsid w:val="0094200A"/>
    <w:rsid w:val="0094485C"/>
    <w:rsid w:val="0094663B"/>
    <w:rsid w:val="009861BD"/>
    <w:rsid w:val="009E453B"/>
    <w:rsid w:val="009E71C2"/>
    <w:rsid w:val="00A262DB"/>
    <w:rsid w:val="00A26693"/>
    <w:rsid w:val="00A27ED6"/>
    <w:rsid w:val="00A32588"/>
    <w:rsid w:val="00A466AF"/>
    <w:rsid w:val="00A55569"/>
    <w:rsid w:val="00A57B88"/>
    <w:rsid w:val="00A67462"/>
    <w:rsid w:val="00A716CA"/>
    <w:rsid w:val="00AA6BB7"/>
    <w:rsid w:val="00AB2424"/>
    <w:rsid w:val="00AB50D5"/>
    <w:rsid w:val="00AC4DD1"/>
    <w:rsid w:val="00AD16F2"/>
    <w:rsid w:val="00AE431C"/>
    <w:rsid w:val="00AF5334"/>
    <w:rsid w:val="00B178AA"/>
    <w:rsid w:val="00B42655"/>
    <w:rsid w:val="00B53DD9"/>
    <w:rsid w:val="00B80682"/>
    <w:rsid w:val="00BA4583"/>
    <w:rsid w:val="00BA5DA0"/>
    <w:rsid w:val="00BB3471"/>
    <w:rsid w:val="00BD0EE8"/>
    <w:rsid w:val="00BD5A62"/>
    <w:rsid w:val="00BD6C5C"/>
    <w:rsid w:val="00BF251D"/>
    <w:rsid w:val="00C02257"/>
    <w:rsid w:val="00C26EC6"/>
    <w:rsid w:val="00C379B6"/>
    <w:rsid w:val="00C42A46"/>
    <w:rsid w:val="00C43F34"/>
    <w:rsid w:val="00C4787D"/>
    <w:rsid w:val="00C479A2"/>
    <w:rsid w:val="00C62962"/>
    <w:rsid w:val="00C7105A"/>
    <w:rsid w:val="00C90302"/>
    <w:rsid w:val="00C924CD"/>
    <w:rsid w:val="00C926D2"/>
    <w:rsid w:val="00CB2BC4"/>
    <w:rsid w:val="00CC6AE8"/>
    <w:rsid w:val="00CC78AF"/>
    <w:rsid w:val="00CE086A"/>
    <w:rsid w:val="00D03BB3"/>
    <w:rsid w:val="00D04620"/>
    <w:rsid w:val="00D078CA"/>
    <w:rsid w:val="00D1223E"/>
    <w:rsid w:val="00D23A63"/>
    <w:rsid w:val="00D24ABD"/>
    <w:rsid w:val="00D335F8"/>
    <w:rsid w:val="00D37B71"/>
    <w:rsid w:val="00D74795"/>
    <w:rsid w:val="00D80DCF"/>
    <w:rsid w:val="00D81569"/>
    <w:rsid w:val="00DA47DC"/>
    <w:rsid w:val="00DB19B3"/>
    <w:rsid w:val="00DB6677"/>
    <w:rsid w:val="00DE5432"/>
    <w:rsid w:val="00DE63CD"/>
    <w:rsid w:val="00DF13E4"/>
    <w:rsid w:val="00DF2665"/>
    <w:rsid w:val="00DF65A2"/>
    <w:rsid w:val="00DF7F5D"/>
    <w:rsid w:val="00E26ACC"/>
    <w:rsid w:val="00E51168"/>
    <w:rsid w:val="00E56A5A"/>
    <w:rsid w:val="00E6504A"/>
    <w:rsid w:val="00E66D5D"/>
    <w:rsid w:val="00E67607"/>
    <w:rsid w:val="00E731B9"/>
    <w:rsid w:val="00E7621B"/>
    <w:rsid w:val="00E814F6"/>
    <w:rsid w:val="00EB4849"/>
    <w:rsid w:val="00EC1240"/>
    <w:rsid w:val="00EE2FB8"/>
    <w:rsid w:val="00F00317"/>
    <w:rsid w:val="00F00E82"/>
    <w:rsid w:val="00F076BA"/>
    <w:rsid w:val="00F11739"/>
    <w:rsid w:val="00F369A7"/>
    <w:rsid w:val="00F411D9"/>
    <w:rsid w:val="00F412AC"/>
    <w:rsid w:val="00F42241"/>
    <w:rsid w:val="00F60EB5"/>
    <w:rsid w:val="00F62ED9"/>
    <w:rsid w:val="00F8749F"/>
    <w:rsid w:val="00FD13B4"/>
    <w:rsid w:val="00FE27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FBE0D"/>
  <w15:chartTrackingRefBased/>
  <w15:docId w15:val="{1A6D8620-2041-4230-8769-8C99088F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24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7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D4A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6A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6A27"/>
  </w:style>
  <w:style w:type="paragraph" w:styleId="Piedepgina">
    <w:name w:val="footer"/>
    <w:basedOn w:val="Normal"/>
    <w:link w:val="PiedepginaCar"/>
    <w:uiPriority w:val="99"/>
    <w:unhideWhenUsed/>
    <w:rsid w:val="00476A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6A27"/>
  </w:style>
  <w:style w:type="paragraph" w:styleId="Sinespaciado">
    <w:name w:val="No Spacing"/>
    <w:link w:val="SinespaciadoCar"/>
    <w:uiPriority w:val="1"/>
    <w:qFormat/>
    <w:rsid w:val="00A716C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A716CA"/>
    <w:rPr>
      <w:rFonts w:eastAsiaTheme="minorEastAsia"/>
      <w:kern w:val="0"/>
      <w:lang w:eastAsia="es-ES"/>
      <w14:ligatures w14:val="none"/>
    </w:rPr>
  </w:style>
  <w:style w:type="character" w:styleId="Textoennegrita">
    <w:name w:val="Strong"/>
    <w:basedOn w:val="Fuentedeprrafopredeter"/>
    <w:uiPriority w:val="22"/>
    <w:qFormat/>
    <w:rsid w:val="00A466AF"/>
    <w:rPr>
      <w:b/>
      <w:bCs/>
    </w:rPr>
  </w:style>
  <w:style w:type="character" w:styleId="Hipervnculo">
    <w:name w:val="Hyperlink"/>
    <w:basedOn w:val="Fuentedeprrafopredeter"/>
    <w:uiPriority w:val="99"/>
    <w:unhideWhenUsed/>
    <w:rsid w:val="00A26693"/>
    <w:rPr>
      <w:color w:val="0000FF"/>
      <w:u w:val="single"/>
    </w:rPr>
  </w:style>
  <w:style w:type="paragraph" w:styleId="Prrafodelista">
    <w:name w:val="List Paragraph"/>
    <w:basedOn w:val="Normal"/>
    <w:uiPriority w:val="34"/>
    <w:qFormat/>
    <w:rsid w:val="00A26693"/>
    <w:pPr>
      <w:ind w:left="720"/>
      <w:contextualSpacing/>
    </w:pPr>
  </w:style>
  <w:style w:type="character" w:styleId="Mencinsinresolver">
    <w:name w:val="Unresolved Mention"/>
    <w:basedOn w:val="Fuentedeprrafopredeter"/>
    <w:uiPriority w:val="99"/>
    <w:semiHidden/>
    <w:unhideWhenUsed/>
    <w:rsid w:val="00425B11"/>
    <w:rPr>
      <w:color w:val="605E5C"/>
      <w:shd w:val="clear" w:color="auto" w:fill="E1DFDD"/>
    </w:rPr>
  </w:style>
  <w:style w:type="character" w:customStyle="1" w:styleId="Ttulo1Car">
    <w:name w:val="Título 1 Car"/>
    <w:basedOn w:val="Fuentedeprrafopredeter"/>
    <w:link w:val="Ttulo1"/>
    <w:uiPriority w:val="9"/>
    <w:rsid w:val="008B24E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672D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F369A7"/>
    <w:pPr>
      <w:outlineLvl w:val="9"/>
    </w:pPr>
    <w:rPr>
      <w:kern w:val="0"/>
      <w:lang w:eastAsia="es-ES"/>
      <w14:ligatures w14:val="none"/>
    </w:rPr>
  </w:style>
  <w:style w:type="paragraph" w:styleId="TDC1">
    <w:name w:val="toc 1"/>
    <w:basedOn w:val="Normal"/>
    <w:next w:val="Normal"/>
    <w:autoRedefine/>
    <w:uiPriority w:val="39"/>
    <w:unhideWhenUsed/>
    <w:rsid w:val="00F369A7"/>
    <w:pPr>
      <w:spacing w:after="100"/>
    </w:pPr>
  </w:style>
  <w:style w:type="paragraph" w:styleId="TDC2">
    <w:name w:val="toc 2"/>
    <w:basedOn w:val="Normal"/>
    <w:next w:val="Normal"/>
    <w:autoRedefine/>
    <w:uiPriority w:val="39"/>
    <w:unhideWhenUsed/>
    <w:rsid w:val="00F369A7"/>
    <w:pPr>
      <w:spacing w:after="100"/>
      <w:ind w:left="220"/>
    </w:pPr>
  </w:style>
  <w:style w:type="character" w:styleId="Hipervnculovisitado">
    <w:name w:val="FollowedHyperlink"/>
    <w:basedOn w:val="Fuentedeprrafopredeter"/>
    <w:uiPriority w:val="99"/>
    <w:semiHidden/>
    <w:unhideWhenUsed/>
    <w:rsid w:val="00BF251D"/>
    <w:rPr>
      <w:color w:val="954F72" w:themeColor="followedHyperlink"/>
      <w:u w:val="single"/>
    </w:rPr>
  </w:style>
  <w:style w:type="character" w:customStyle="1" w:styleId="Ttulo3Car">
    <w:name w:val="Título 3 Car"/>
    <w:basedOn w:val="Fuentedeprrafopredeter"/>
    <w:link w:val="Ttulo3"/>
    <w:uiPriority w:val="9"/>
    <w:semiHidden/>
    <w:rsid w:val="005D4A7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159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13485">
      <w:bodyDiv w:val="1"/>
      <w:marLeft w:val="0"/>
      <w:marRight w:val="0"/>
      <w:marTop w:val="0"/>
      <w:marBottom w:val="0"/>
      <w:divBdr>
        <w:top w:val="none" w:sz="0" w:space="0" w:color="auto"/>
        <w:left w:val="none" w:sz="0" w:space="0" w:color="auto"/>
        <w:bottom w:val="none" w:sz="0" w:space="0" w:color="auto"/>
        <w:right w:val="none" w:sz="0" w:space="0" w:color="auto"/>
      </w:divBdr>
    </w:div>
    <w:div w:id="11573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tilet.com/presupuesto-pagina-web/?classId=78b2619f-6fbc-48bc-878e-9942f99702f6" TargetMode="External"/><Relationship Id="rId5" Type="http://schemas.openxmlformats.org/officeDocument/2006/relationships/webSettings" Target="webSettings.xml"/><Relationship Id="rId10" Type="http://schemas.openxmlformats.org/officeDocument/2006/relationships/hyperlink" Target="https://www.xplora.eu/preguntas-a-cliente-antes-disenar-web/?classId=78b2619f-6fbc-48bc-878e-9942f99702f6" TargetMode="External"/><Relationship Id="rId4" Type="http://schemas.openxmlformats.org/officeDocument/2006/relationships/settings" Target="settings.xml"/><Relationship Id="rId9" Type="http://schemas.openxmlformats.org/officeDocument/2006/relationships/hyperlink" Target="https://www.xplora.eu/instalar-chat-online-web/"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Desktop\OneDrive\OneDrive%20-%20Educacyl\2&#186;%20DAW\Dise&#241;o\PlantillasPDF\plantillaPD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C7035-C8E1-4D43-9FE4-A4C25597D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plantillaPDF.dotx</Template>
  <TotalTime>225</TotalTime>
  <Pages>11</Pages>
  <Words>2940</Words>
  <Characters>16174</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dc:creator>
  <cp:keywords/>
  <dc:description/>
  <cp:lastModifiedBy>SAMUEL DUQUE YÁÑEZ</cp:lastModifiedBy>
  <cp:revision>208</cp:revision>
  <cp:lastPrinted>2023-10-17T18:46:00Z</cp:lastPrinted>
  <dcterms:created xsi:type="dcterms:W3CDTF">2023-10-10T18:53:00Z</dcterms:created>
  <dcterms:modified xsi:type="dcterms:W3CDTF">2023-10-17T18:46:00Z</dcterms:modified>
</cp:coreProperties>
</file>